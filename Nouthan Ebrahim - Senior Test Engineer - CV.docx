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6A3F" w14:textId="77777777" w:rsidR="00D2038B" w:rsidRDefault="00AB067E">
      <w:r>
        <w:rPr>
          <w:noProof/>
        </w:rPr>
        <mc:AlternateContent>
          <mc:Choice Requires="wps">
            <w:drawing>
              <wp:anchor distT="0" distB="0" distL="114300" distR="114300" simplePos="0" relativeHeight="251657728" behindDoc="0" locked="0" layoutInCell="1" allowOverlap="1" wp14:anchorId="36E91958" wp14:editId="03D1FDA8">
                <wp:simplePos x="0" y="0"/>
                <wp:positionH relativeFrom="column">
                  <wp:posOffset>-189230</wp:posOffset>
                </wp:positionH>
                <wp:positionV relativeFrom="paragraph">
                  <wp:posOffset>-617855</wp:posOffset>
                </wp:positionV>
                <wp:extent cx="6266180" cy="1057275"/>
                <wp:effectExtent l="0" t="0" r="1270" b="952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1057275"/>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771BAC64" w14:textId="42AB4B81" w:rsidR="00D2038B" w:rsidRPr="000B5490" w:rsidRDefault="006D2E04" w:rsidP="00D2038B">
                            <w:pPr>
                              <w:pStyle w:val="NoSpacing"/>
                              <w:jc w:val="center"/>
                              <w:rPr>
                                <w:b/>
                                <w:color w:val="0D0D0D" w:themeColor="text1" w:themeTint="F2"/>
                                <w:sz w:val="40"/>
                                <w:szCs w:val="40"/>
                              </w:rPr>
                            </w:pPr>
                            <w:r w:rsidRPr="000B5490">
                              <w:rPr>
                                <w:b/>
                                <w:color w:val="0D0D0D" w:themeColor="text1" w:themeTint="F2"/>
                                <w:sz w:val="40"/>
                                <w:szCs w:val="40"/>
                              </w:rPr>
                              <w:t>Nourhan Ebrahim</w:t>
                            </w:r>
                          </w:p>
                          <w:p w14:paraId="7BB162DF" w14:textId="1BFEA162" w:rsidR="00D2038B" w:rsidRPr="000B5490" w:rsidRDefault="006D2E04" w:rsidP="00D2038B">
                            <w:pPr>
                              <w:pStyle w:val="NoSpacing"/>
                              <w:jc w:val="center"/>
                              <w:rPr>
                                <w:color w:val="0D0D0D" w:themeColor="text1" w:themeTint="F2"/>
                                <w:sz w:val="24"/>
                                <w:szCs w:val="24"/>
                              </w:rPr>
                            </w:pPr>
                            <w:r w:rsidRPr="000B5490">
                              <w:rPr>
                                <w:color w:val="0D0D0D" w:themeColor="text1" w:themeTint="F2"/>
                                <w:sz w:val="24"/>
                                <w:szCs w:val="24"/>
                              </w:rPr>
                              <w:t>Maadi</w:t>
                            </w:r>
                            <w:r w:rsidR="009C4699" w:rsidRPr="000B5490">
                              <w:rPr>
                                <w:color w:val="0D0D0D" w:themeColor="text1" w:themeTint="F2"/>
                                <w:sz w:val="24"/>
                                <w:szCs w:val="24"/>
                              </w:rPr>
                              <w:t xml:space="preserve">, </w:t>
                            </w:r>
                            <w:r w:rsidRPr="000B5490">
                              <w:rPr>
                                <w:color w:val="0D0D0D" w:themeColor="text1" w:themeTint="F2"/>
                                <w:sz w:val="24"/>
                                <w:szCs w:val="24"/>
                              </w:rPr>
                              <w:t>Cairo</w:t>
                            </w:r>
                            <w:r w:rsidR="009C4699" w:rsidRPr="000B5490">
                              <w:rPr>
                                <w:color w:val="0D0D0D" w:themeColor="text1" w:themeTint="F2"/>
                                <w:sz w:val="24"/>
                                <w:szCs w:val="24"/>
                              </w:rPr>
                              <w:t xml:space="preserve"> Governorate</w:t>
                            </w:r>
                          </w:p>
                          <w:p w14:paraId="5F2B109A" w14:textId="3675DCE4" w:rsidR="00D2038B" w:rsidRPr="000B5490" w:rsidRDefault="00D2038B" w:rsidP="009C4699">
                            <w:pPr>
                              <w:pStyle w:val="NoSpacing"/>
                              <w:jc w:val="center"/>
                              <w:rPr>
                                <w:color w:val="0D0D0D" w:themeColor="text1" w:themeTint="F2"/>
                                <w:sz w:val="24"/>
                                <w:szCs w:val="24"/>
                              </w:rPr>
                            </w:pPr>
                            <w:r w:rsidRPr="000B5490">
                              <w:rPr>
                                <w:color w:val="0D0D0D" w:themeColor="text1" w:themeTint="F2"/>
                                <w:sz w:val="24"/>
                                <w:szCs w:val="24"/>
                              </w:rPr>
                              <w:t>Mobile No.: +</w:t>
                            </w:r>
                            <w:r w:rsidR="009C4699" w:rsidRPr="000B5490">
                              <w:rPr>
                                <w:color w:val="0D0D0D" w:themeColor="text1" w:themeTint="F2"/>
                                <w:sz w:val="24"/>
                                <w:szCs w:val="24"/>
                              </w:rPr>
                              <w:t>2</w:t>
                            </w:r>
                            <w:r w:rsidRPr="000B5490">
                              <w:rPr>
                                <w:color w:val="0D0D0D" w:themeColor="text1" w:themeTint="F2"/>
                                <w:sz w:val="24"/>
                                <w:szCs w:val="24"/>
                              </w:rPr>
                              <w:t xml:space="preserve"> </w:t>
                            </w:r>
                            <w:r w:rsidR="009C4699" w:rsidRPr="000B5490">
                              <w:rPr>
                                <w:color w:val="0D0D0D" w:themeColor="text1" w:themeTint="F2"/>
                                <w:sz w:val="24"/>
                                <w:szCs w:val="24"/>
                              </w:rPr>
                              <w:t>010</w:t>
                            </w:r>
                            <w:r w:rsidRPr="000B5490">
                              <w:rPr>
                                <w:color w:val="0D0D0D" w:themeColor="text1" w:themeTint="F2"/>
                                <w:sz w:val="24"/>
                                <w:szCs w:val="24"/>
                              </w:rPr>
                              <w:t xml:space="preserve"> - </w:t>
                            </w:r>
                            <w:r w:rsidR="006D2E04" w:rsidRPr="000B5490">
                              <w:rPr>
                                <w:color w:val="0D0D0D" w:themeColor="text1" w:themeTint="F2"/>
                                <w:sz w:val="24"/>
                                <w:szCs w:val="24"/>
                              </w:rPr>
                              <w:t>107</w:t>
                            </w:r>
                            <w:r w:rsidRPr="000B5490">
                              <w:rPr>
                                <w:color w:val="0D0D0D" w:themeColor="text1" w:themeTint="F2"/>
                                <w:sz w:val="24"/>
                                <w:szCs w:val="24"/>
                              </w:rPr>
                              <w:t xml:space="preserve"> - </w:t>
                            </w:r>
                            <w:r w:rsidR="006D2E04" w:rsidRPr="000B5490">
                              <w:rPr>
                                <w:color w:val="0D0D0D" w:themeColor="text1" w:themeTint="F2"/>
                                <w:sz w:val="24"/>
                                <w:szCs w:val="24"/>
                              </w:rPr>
                              <w:t>55778</w:t>
                            </w:r>
                          </w:p>
                          <w:p w14:paraId="1228CD13" w14:textId="4538C522" w:rsidR="00D2038B" w:rsidRPr="000B5490" w:rsidRDefault="00D2038B" w:rsidP="009C4699">
                            <w:pPr>
                              <w:jc w:val="center"/>
                              <w:rPr>
                                <w:color w:val="0D0D0D" w:themeColor="text1" w:themeTint="F2"/>
                                <w:sz w:val="24"/>
                                <w:szCs w:val="24"/>
                              </w:rPr>
                            </w:pPr>
                            <w:r w:rsidRPr="000B5490">
                              <w:rPr>
                                <w:color w:val="0D0D0D" w:themeColor="text1" w:themeTint="F2"/>
                                <w:sz w:val="24"/>
                                <w:szCs w:val="24"/>
                              </w:rPr>
                              <w:t xml:space="preserve">Email: </w:t>
                            </w:r>
                            <w:r w:rsidR="006D2E04" w:rsidRPr="000B5490">
                              <w:rPr>
                                <w:rStyle w:val="ui-provider"/>
                                <w:color w:val="0D0D0D" w:themeColor="text1" w:themeTint="F2"/>
                                <w:u w:val="single"/>
                              </w:rPr>
                              <w:t>noormohmed088@gmail.com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91958" id="Rectangle 4" o:spid="_x0000_s1026" style="position:absolute;margin-left:-14.9pt;margin-top:-48.65pt;width:493.4pt;height:8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" fillcolor="#0070c0" stroked="f">
                <v:fill opacity="32896f"/>
                <v:textbox>
                  <w:txbxContent>
                    <w:p w14:paraId="771BAC64" w14:textId="42AB4B81" w:rsidR="00D2038B" w:rsidRPr="000B5490" w:rsidRDefault="006D2E04" w:rsidP="00D2038B">
                      <w:pPr>
                        <w:pStyle w:val="NoSpacing"/>
                        <w:jc w:val="center"/>
                        <w:rPr>
                          <w:b/>
                          <w:color w:val="0D0D0D" w:themeColor="text1" w:themeTint="F2"/>
                          <w:sz w:val="40"/>
                          <w:szCs w:val="40"/>
                        </w:rPr>
                      </w:pPr>
                      <w:r w:rsidRPr="000B5490">
                        <w:rPr>
                          <w:b/>
                          <w:color w:val="0D0D0D" w:themeColor="text1" w:themeTint="F2"/>
                          <w:sz w:val="40"/>
                          <w:szCs w:val="40"/>
                        </w:rPr>
                        <w:t>Nourhan Ebrahim</w:t>
                      </w:r>
                    </w:p>
                    <w:p w14:paraId="7BB162DF" w14:textId="1BFEA162" w:rsidR="00D2038B" w:rsidRPr="000B5490" w:rsidRDefault="006D2E04" w:rsidP="00D2038B">
                      <w:pPr>
                        <w:pStyle w:val="NoSpacing"/>
                        <w:jc w:val="center"/>
                        <w:rPr>
                          <w:color w:val="0D0D0D" w:themeColor="text1" w:themeTint="F2"/>
                          <w:sz w:val="24"/>
                          <w:szCs w:val="24"/>
                        </w:rPr>
                      </w:pPr>
                      <w:r w:rsidRPr="000B5490">
                        <w:rPr>
                          <w:color w:val="0D0D0D" w:themeColor="text1" w:themeTint="F2"/>
                          <w:sz w:val="24"/>
                          <w:szCs w:val="24"/>
                        </w:rPr>
                        <w:t>Maadi</w:t>
                      </w:r>
                      <w:r w:rsidR="009C4699" w:rsidRPr="000B5490">
                        <w:rPr>
                          <w:color w:val="0D0D0D" w:themeColor="text1" w:themeTint="F2"/>
                          <w:sz w:val="24"/>
                          <w:szCs w:val="24"/>
                        </w:rPr>
                        <w:t xml:space="preserve">, </w:t>
                      </w:r>
                      <w:r w:rsidRPr="000B5490">
                        <w:rPr>
                          <w:color w:val="0D0D0D" w:themeColor="text1" w:themeTint="F2"/>
                          <w:sz w:val="24"/>
                          <w:szCs w:val="24"/>
                        </w:rPr>
                        <w:t>Cairo</w:t>
                      </w:r>
                      <w:r w:rsidR="009C4699" w:rsidRPr="000B5490">
                        <w:rPr>
                          <w:color w:val="0D0D0D" w:themeColor="text1" w:themeTint="F2"/>
                          <w:sz w:val="24"/>
                          <w:szCs w:val="24"/>
                        </w:rPr>
                        <w:t xml:space="preserve"> Governorate</w:t>
                      </w:r>
                    </w:p>
                    <w:p w14:paraId="5F2B109A" w14:textId="3675DCE4" w:rsidR="00D2038B" w:rsidRPr="000B5490" w:rsidRDefault="00D2038B" w:rsidP="009C4699">
                      <w:pPr>
                        <w:pStyle w:val="NoSpacing"/>
                        <w:jc w:val="center"/>
                        <w:rPr>
                          <w:color w:val="0D0D0D" w:themeColor="text1" w:themeTint="F2"/>
                          <w:sz w:val="24"/>
                          <w:szCs w:val="24"/>
                        </w:rPr>
                      </w:pPr>
                      <w:r w:rsidRPr="000B5490">
                        <w:rPr>
                          <w:color w:val="0D0D0D" w:themeColor="text1" w:themeTint="F2"/>
                          <w:sz w:val="24"/>
                          <w:szCs w:val="24"/>
                        </w:rPr>
                        <w:t>Mobile No.: +</w:t>
                      </w:r>
                      <w:r w:rsidR="009C4699" w:rsidRPr="000B5490">
                        <w:rPr>
                          <w:color w:val="0D0D0D" w:themeColor="text1" w:themeTint="F2"/>
                          <w:sz w:val="24"/>
                          <w:szCs w:val="24"/>
                        </w:rPr>
                        <w:t>2</w:t>
                      </w:r>
                      <w:r w:rsidRPr="000B5490">
                        <w:rPr>
                          <w:color w:val="0D0D0D" w:themeColor="text1" w:themeTint="F2"/>
                          <w:sz w:val="24"/>
                          <w:szCs w:val="24"/>
                        </w:rPr>
                        <w:t xml:space="preserve"> </w:t>
                      </w:r>
                      <w:r w:rsidR="009C4699" w:rsidRPr="000B5490">
                        <w:rPr>
                          <w:color w:val="0D0D0D" w:themeColor="text1" w:themeTint="F2"/>
                          <w:sz w:val="24"/>
                          <w:szCs w:val="24"/>
                        </w:rPr>
                        <w:t>010</w:t>
                      </w:r>
                      <w:r w:rsidRPr="000B5490">
                        <w:rPr>
                          <w:color w:val="0D0D0D" w:themeColor="text1" w:themeTint="F2"/>
                          <w:sz w:val="24"/>
                          <w:szCs w:val="24"/>
                        </w:rPr>
                        <w:t xml:space="preserve"> - </w:t>
                      </w:r>
                      <w:r w:rsidR="006D2E04" w:rsidRPr="000B5490">
                        <w:rPr>
                          <w:color w:val="0D0D0D" w:themeColor="text1" w:themeTint="F2"/>
                          <w:sz w:val="24"/>
                          <w:szCs w:val="24"/>
                        </w:rPr>
                        <w:t>107</w:t>
                      </w:r>
                      <w:r w:rsidRPr="000B5490">
                        <w:rPr>
                          <w:color w:val="0D0D0D" w:themeColor="text1" w:themeTint="F2"/>
                          <w:sz w:val="24"/>
                          <w:szCs w:val="24"/>
                        </w:rPr>
                        <w:t xml:space="preserve"> - </w:t>
                      </w:r>
                      <w:r w:rsidR="006D2E04" w:rsidRPr="000B5490">
                        <w:rPr>
                          <w:color w:val="0D0D0D" w:themeColor="text1" w:themeTint="F2"/>
                          <w:sz w:val="24"/>
                          <w:szCs w:val="24"/>
                        </w:rPr>
                        <w:t>55778</w:t>
                      </w:r>
                    </w:p>
                    <w:p w14:paraId="1228CD13" w14:textId="4538C522" w:rsidR="00D2038B" w:rsidRPr="000B5490" w:rsidRDefault="00D2038B" w:rsidP="009C4699">
                      <w:pPr>
                        <w:jc w:val="center"/>
                        <w:rPr>
                          <w:color w:val="0D0D0D" w:themeColor="text1" w:themeTint="F2"/>
                          <w:sz w:val="24"/>
                          <w:szCs w:val="24"/>
                        </w:rPr>
                      </w:pPr>
                      <w:r w:rsidRPr="000B5490">
                        <w:rPr>
                          <w:color w:val="0D0D0D" w:themeColor="text1" w:themeTint="F2"/>
                          <w:sz w:val="24"/>
                          <w:szCs w:val="24"/>
                        </w:rPr>
                        <w:t xml:space="preserve">Email: </w:t>
                      </w:r>
                      <w:r w:rsidR="006D2E04" w:rsidRPr="000B5490">
                        <w:rPr>
                          <w:rStyle w:val="ui-provider"/>
                          <w:color w:val="0D0D0D" w:themeColor="text1" w:themeTint="F2"/>
                          <w:u w:val="single"/>
                        </w:rPr>
                        <w:t>noormohmed088@gmail.com</w:t>
                      </w:r>
                    </w:p>
                  </w:txbxContent>
                </v:textbox>
              </v:rect>
            </w:pict>
          </mc:Fallback>
        </mc:AlternateContent>
      </w:r>
    </w:p>
    <w:p w14:paraId="6726C6A8" w14:textId="4C00A044" w:rsidR="00D2038B" w:rsidRDefault="00663847" w:rsidP="00D2038B">
      <w:r>
        <w:rPr>
          <w:noProof/>
        </w:rPr>
        <mc:AlternateContent>
          <mc:Choice Requires="wps">
            <w:drawing>
              <wp:anchor distT="0" distB="0" distL="114300" distR="114300" simplePos="0" relativeHeight="251658752" behindDoc="0" locked="0" layoutInCell="1" allowOverlap="1" wp14:anchorId="2D73713C" wp14:editId="31F384E2">
                <wp:simplePos x="0" y="0"/>
                <wp:positionH relativeFrom="column">
                  <wp:posOffset>-189230</wp:posOffset>
                </wp:positionH>
                <wp:positionV relativeFrom="paragraph">
                  <wp:posOffset>185420</wp:posOffset>
                </wp:positionV>
                <wp:extent cx="6266180" cy="275590"/>
                <wp:effectExtent l="0" t="0" r="127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27559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12025663" w14:textId="77777777" w:rsidR="00F441CC" w:rsidRPr="000B5490" w:rsidRDefault="00D2038B" w:rsidP="00F441CC">
                            <w:pPr>
                              <w:rPr>
                                <w:b/>
                                <w:color w:val="0D0D0D" w:themeColor="text1" w:themeTint="F2"/>
                                <w:sz w:val="24"/>
                                <w:szCs w:val="24"/>
                              </w:rPr>
                            </w:pPr>
                            <w:r w:rsidRPr="000B5490">
                              <w:rPr>
                                <w:b/>
                                <w:color w:val="0D0D0D" w:themeColor="text1" w:themeTint="F2"/>
                                <w:sz w:val="24"/>
                                <w:szCs w:val="24"/>
                              </w:rPr>
                              <w:t>PERSONAL INFORMATION</w:t>
                            </w:r>
                          </w:p>
                          <w:p w14:paraId="7EB8E1E3" w14:textId="77777777" w:rsidR="00D2038B" w:rsidRPr="00D2038B" w:rsidRDefault="00D2038B" w:rsidP="00D2038B">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3713C" id="Rectangle 5" o:spid="_x0000_s1027" style="position:absolute;margin-left:-14.9pt;margin-top:14.6pt;width:493.4pt;height:2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" fillcolor="#0070c0" stroked="f">
                <v:fill opacity="32896f"/>
                <v:textbox>
                  <w:txbxContent>
                    <w:p w14:paraId="12025663" w14:textId="77777777" w:rsidR="00F441CC" w:rsidRPr="000B5490" w:rsidRDefault="00D2038B" w:rsidP="00F441CC">
                      <w:pPr>
                        <w:rPr>
                          <w:b/>
                          <w:color w:val="0D0D0D" w:themeColor="text1" w:themeTint="F2"/>
                          <w:sz w:val="24"/>
                          <w:szCs w:val="24"/>
                        </w:rPr>
                      </w:pPr>
                      <w:r w:rsidRPr="000B5490">
                        <w:rPr>
                          <w:b/>
                          <w:color w:val="0D0D0D" w:themeColor="text1" w:themeTint="F2"/>
                          <w:sz w:val="24"/>
                          <w:szCs w:val="24"/>
                        </w:rPr>
                        <w:t>PERSONAL INFORMATION</w:t>
                      </w:r>
                    </w:p>
                    <w:p w14:paraId="7EB8E1E3" w14:textId="77777777" w:rsidR="00D2038B" w:rsidRPr="00D2038B" w:rsidRDefault="00D2038B" w:rsidP="00D2038B">
                      <w:pPr>
                        <w:rPr>
                          <w:b/>
                          <w:sz w:val="24"/>
                          <w:szCs w:val="24"/>
                        </w:rPr>
                      </w:pPr>
                    </w:p>
                  </w:txbxContent>
                </v:textbox>
              </v:rect>
            </w:pict>
          </mc:Fallback>
        </mc:AlternateContent>
      </w:r>
    </w:p>
    <w:p w14:paraId="74EF1BC4" w14:textId="77777777" w:rsidR="00A0623C" w:rsidRDefault="00A0623C" w:rsidP="00663847">
      <w:pPr>
        <w:pStyle w:val="NoSpacing"/>
      </w:pPr>
    </w:p>
    <w:p w14:paraId="3EBC23BC" w14:textId="1989C59E" w:rsidR="00D2038B" w:rsidRPr="00A0623C" w:rsidRDefault="00D2038B" w:rsidP="00D471D1">
      <w:pPr>
        <w:pStyle w:val="NoSpacing"/>
        <w:numPr>
          <w:ilvl w:val="0"/>
          <w:numId w:val="10"/>
        </w:numPr>
        <w:ind w:left="547"/>
        <w:rPr>
          <w:sz w:val="20"/>
          <w:szCs w:val="20"/>
        </w:rPr>
      </w:pPr>
      <w:r w:rsidRPr="00A0623C">
        <w:rPr>
          <w:sz w:val="20"/>
          <w:szCs w:val="20"/>
        </w:rPr>
        <w:t xml:space="preserve">Gender: </w:t>
      </w:r>
      <w:r w:rsidR="006D2E04">
        <w:rPr>
          <w:sz w:val="20"/>
          <w:szCs w:val="20"/>
        </w:rPr>
        <w:t>Female</w:t>
      </w:r>
    </w:p>
    <w:p w14:paraId="52B3C9A6" w14:textId="79AD5816" w:rsidR="00D2038B" w:rsidRPr="00A0623C" w:rsidRDefault="00D2038B" w:rsidP="00E16DA6">
      <w:pPr>
        <w:pStyle w:val="NoSpacing"/>
        <w:numPr>
          <w:ilvl w:val="0"/>
          <w:numId w:val="10"/>
        </w:numPr>
        <w:ind w:left="547"/>
        <w:rPr>
          <w:sz w:val="20"/>
          <w:szCs w:val="20"/>
        </w:rPr>
      </w:pPr>
      <w:r w:rsidRPr="00A0623C">
        <w:rPr>
          <w:sz w:val="20"/>
          <w:szCs w:val="20"/>
        </w:rPr>
        <w:t xml:space="preserve">Date of Birth: </w:t>
      </w:r>
      <w:r w:rsidR="000B5490">
        <w:rPr>
          <w:sz w:val="20"/>
          <w:szCs w:val="20"/>
        </w:rPr>
        <w:t>August</w:t>
      </w:r>
      <w:r w:rsidR="006D2E04">
        <w:rPr>
          <w:sz w:val="20"/>
          <w:szCs w:val="20"/>
        </w:rPr>
        <w:t xml:space="preserve"> </w:t>
      </w:r>
      <w:r w:rsidR="000B5490">
        <w:rPr>
          <w:sz w:val="20"/>
          <w:szCs w:val="20"/>
        </w:rPr>
        <w:t>20</w:t>
      </w:r>
      <w:r w:rsidRPr="00A0623C">
        <w:rPr>
          <w:sz w:val="20"/>
          <w:szCs w:val="20"/>
        </w:rPr>
        <w:t>, 1994</w:t>
      </w:r>
    </w:p>
    <w:p w14:paraId="33A2F819" w14:textId="481A61A8" w:rsidR="00A0623C" w:rsidRDefault="00213773" w:rsidP="00336EE2">
      <w:pPr>
        <w:ind w:left="180" w:hanging="90"/>
      </w:pPr>
      <w:r>
        <w:rPr>
          <w:noProof/>
        </w:rPr>
        <mc:AlternateContent>
          <mc:Choice Requires="wps">
            <w:drawing>
              <wp:anchor distT="0" distB="0" distL="114300" distR="114300" simplePos="0" relativeHeight="251665920" behindDoc="0" locked="0" layoutInCell="1" allowOverlap="1" wp14:anchorId="74550E02" wp14:editId="62C41EB8">
                <wp:simplePos x="0" y="0"/>
                <wp:positionH relativeFrom="column">
                  <wp:posOffset>-177800</wp:posOffset>
                </wp:positionH>
                <wp:positionV relativeFrom="paragraph">
                  <wp:posOffset>112395</wp:posOffset>
                </wp:positionV>
                <wp:extent cx="6266180" cy="275590"/>
                <wp:effectExtent l="0" t="0" r="127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27559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009972CB" w14:textId="21B3EF33" w:rsidR="00213773" w:rsidRPr="000B5490" w:rsidRDefault="00213773" w:rsidP="00213773">
                            <w:pPr>
                              <w:rPr>
                                <w:b/>
                                <w:color w:val="0D0D0D" w:themeColor="text1" w:themeTint="F2"/>
                                <w:sz w:val="24"/>
                                <w:szCs w:val="24"/>
                              </w:rPr>
                            </w:pPr>
                            <w:r w:rsidRPr="000B5490">
                              <w:rPr>
                                <w:b/>
                                <w:color w:val="0D0D0D" w:themeColor="text1" w:themeTint="F2"/>
                                <w:sz w:val="24"/>
                                <w:szCs w:val="24"/>
                              </w:rPr>
                              <w:t>EDUCATION</w:t>
                            </w:r>
                          </w:p>
                          <w:p w14:paraId="19D59237" w14:textId="073F9B65" w:rsidR="00213773" w:rsidRPr="00D2038B" w:rsidRDefault="00213773" w:rsidP="00213773">
                            <w:pPr>
                              <w:rPr>
                                <w:b/>
                                <w:sz w:val="24"/>
                                <w:szCs w:val="24"/>
                              </w:rPr>
                            </w:pPr>
                            <w:r>
                              <w:rPr>
                                <w:b/>
                                <w:sz w:val="24"/>
                                <w:szCs w:val="24"/>
                              </w:rPr>
                              <w: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50E02" id="_x0000_s1028" style="position:absolute;left:0;text-align:left;margin-left:-14pt;margin-top:8.85pt;width:493.4pt;height:2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" fillcolor="#0070c0" stroked="f">
                <v:fill opacity="32896f"/>
                <v:textbox>
                  <w:txbxContent>
                    <w:p w14:paraId="009972CB" w14:textId="21B3EF33" w:rsidR="00213773" w:rsidRPr="000B5490" w:rsidRDefault="00213773" w:rsidP="00213773">
                      <w:pPr>
                        <w:rPr>
                          <w:b/>
                          <w:color w:val="0D0D0D" w:themeColor="text1" w:themeTint="F2"/>
                          <w:sz w:val="24"/>
                          <w:szCs w:val="24"/>
                        </w:rPr>
                      </w:pPr>
                      <w:r w:rsidRPr="000B5490">
                        <w:rPr>
                          <w:b/>
                          <w:color w:val="0D0D0D" w:themeColor="text1" w:themeTint="F2"/>
                          <w:sz w:val="24"/>
                          <w:szCs w:val="24"/>
                        </w:rPr>
                        <w:t>EDUCATION</w:t>
                      </w:r>
                    </w:p>
                    <w:p w14:paraId="19D59237" w14:textId="073F9B65" w:rsidR="00213773" w:rsidRPr="00D2038B" w:rsidRDefault="00213773" w:rsidP="00213773">
                      <w:pPr>
                        <w:rPr>
                          <w:b/>
                          <w:sz w:val="24"/>
                          <w:szCs w:val="24"/>
                        </w:rPr>
                      </w:pPr>
                      <w:r>
                        <w:rPr>
                          <w:b/>
                          <w:sz w:val="24"/>
                          <w:szCs w:val="24"/>
                        </w:rPr>
                        <w:t>ED</w:t>
                      </w:r>
                    </w:p>
                  </w:txbxContent>
                </v:textbox>
              </v:rect>
            </w:pict>
          </mc:Fallback>
        </mc:AlternateContent>
      </w:r>
    </w:p>
    <w:p w14:paraId="0E149726" w14:textId="77777777" w:rsidR="00A0623C" w:rsidRDefault="00A0623C" w:rsidP="00336EE2">
      <w:pPr>
        <w:pStyle w:val="NoSpacing"/>
        <w:ind w:left="180" w:hanging="90"/>
      </w:pPr>
    </w:p>
    <w:p w14:paraId="46F74BE5" w14:textId="0E6AC88E" w:rsidR="00D471D1" w:rsidRDefault="005C1FC0" w:rsidP="00D471D1">
      <w:pPr>
        <w:pStyle w:val="ListParagraph"/>
        <w:numPr>
          <w:ilvl w:val="0"/>
          <w:numId w:val="9"/>
        </w:numPr>
        <w:rPr>
          <w:rFonts w:cstheme="minorHAnsi"/>
          <w:sz w:val="20"/>
          <w:szCs w:val="20"/>
        </w:rPr>
      </w:pPr>
      <w:r w:rsidRPr="00D471D1">
        <w:rPr>
          <w:rFonts w:cstheme="minorHAnsi"/>
          <w:sz w:val="20"/>
          <w:szCs w:val="20"/>
        </w:rPr>
        <w:t xml:space="preserve">Bachelor of Engineering, Electronics &amp; </w:t>
      </w:r>
      <w:r w:rsidR="006D2E04">
        <w:rPr>
          <w:rFonts w:cstheme="minorHAnsi"/>
          <w:sz w:val="20"/>
          <w:szCs w:val="20"/>
        </w:rPr>
        <w:t>Computer Engineering</w:t>
      </w:r>
      <w:r w:rsidRPr="00D471D1">
        <w:rPr>
          <w:rFonts w:cstheme="minorHAnsi"/>
          <w:sz w:val="20"/>
          <w:szCs w:val="20"/>
        </w:rPr>
        <w:t xml:space="preserve"> Departme</w:t>
      </w:r>
      <w:r w:rsidR="00D471D1">
        <w:rPr>
          <w:rFonts w:cstheme="minorHAnsi"/>
          <w:sz w:val="20"/>
          <w:szCs w:val="20"/>
        </w:rPr>
        <w:t>nt</w:t>
      </w:r>
      <w:r w:rsidR="00627C23">
        <w:rPr>
          <w:rFonts w:cstheme="minorHAnsi"/>
          <w:sz w:val="20"/>
          <w:szCs w:val="20"/>
        </w:rPr>
        <w:t xml:space="preserve"> – Jul-2017</w:t>
      </w:r>
    </w:p>
    <w:p w14:paraId="5F5C832D" w14:textId="1F965BEA" w:rsidR="006D2E04" w:rsidRDefault="006D2E04" w:rsidP="00627C23">
      <w:pPr>
        <w:pStyle w:val="ListParagraph"/>
        <w:numPr>
          <w:ilvl w:val="0"/>
          <w:numId w:val="9"/>
        </w:numPr>
        <w:rPr>
          <w:rFonts w:cstheme="minorHAnsi"/>
          <w:sz w:val="20"/>
          <w:szCs w:val="20"/>
        </w:rPr>
      </w:pPr>
      <w:r>
        <w:rPr>
          <w:rFonts w:cstheme="minorHAnsi"/>
          <w:sz w:val="20"/>
          <w:szCs w:val="20"/>
        </w:rPr>
        <w:t>University of Menoufia</w:t>
      </w:r>
      <w:r w:rsidR="00D471D1">
        <w:rPr>
          <w:rFonts w:cstheme="minorHAnsi"/>
          <w:sz w:val="20"/>
          <w:szCs w:val="20"/>
        </w:rPr>
        <w:t>, Egypt</w:t>
      </w:r>
    </w:p>
    <w:p w14:paraId="271E0FF6" w14:textId="5793CAD7" w:rsidR="006D2E04" w:rsidRPr="006D2E04" w:rsidRDefault="006D2E04" w:rsidP="006D2E04">
      <w:pPr>
        <w:pStyle w:val="ListParagraph"/>
        <w:numPr>
          <w:ilvl w:val="0"/>
          <w:numId w:val="9"/>
        </w:numPr>
        <w:rPr>
          <w:rFonts w:cstheme="minorHAnsi"/>
          <w:sz w:val="20"/>
          <w:szCs w:val="20"/>
        </w:rPr>
      </w:pPr>
      <w:r>
        <w:rPr>
          <w:rFonts w:cstheme="minorHAnsi"/>
          <w:sz w:val="20"/>
          <w:szCs w:val="20"/>
        </w:rPr>
        <w:t>Grade: Excellent</w:t>
      </w:r>
    </w:p>
    <w:p w14:paraId="3AC54A75" w14:textId="22E0BA0D" w:rsidR="00E91603" w:rsidRPr="006D2E04" w:rsidRDefault="006D2E04" w:rsidP="006D2E04">
      <w:pPr>
        <w:pStyle w:val="ListParagraph"/>
        <w:numPr>
          <w:ilvl w:val="0"/>
          <w:numId w:val="9"/>
        </w:numPr>
        <w:rPr>
          <w:rFonts w:cstheme="minorHAnsi"/>
          <w:sz w:val="20"/>
          <w:szCs w:val="20"/>
        </w:rPr>
      </w:pPr>
      <w:r>
        <w:rPr>
          <w:noProof/>
        </w:rPr>
        <mc:AlternateContent>
          <mc:Choice Requires="wps">
            <w:drawing>
              <wp:anchor distT="0" distB="0" distL="114300" distR="114300" simplePos="0" relativeHeight="251667968" behindDoc="0" locked="0" layoutInCell="1" allowOverlap="1" wp14:anchorId="116357A9" wp14:editId="2D70A311">
                <wp:simplePos x="0" y="0"/>
                <wp:positionH relativeFrom="margin">
                  <wp:align>center</wp:align>
                </wp:positionH>
                <wp:positionV relativeFrom="paragraph">
                  <wp:posOffset>214630</wp:posOffset>
                </wp:positionV>
                <wp:extent cx="6266180" cy="275590"/>
                <wp:effectExtent l="0" t="0" r="127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27559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5B62E0E6" w14:textId="46073815" w:rsidR="00213773" w:rsidRPr="000B5490" w:rsidRDefault="00213773" w:rsidP="00213773">
                            <w:pPr>
                              <w:rPr>
                                <w:b/>
                                <w:color w:val="0D0D0D" w:themeColor="text1" w:themeTint="F2"/>
                                <w:sz w:val="24"/>
                                <w:szCs w:val="24"/>
                              </w:rPr>
                            </w:pPr>
                            <w:r w:rsidRPr="000B5490">
                              <w:rPr>
                                <w:b/>
                                <w:color w:val="0D0D0D" w:themeColor="text1" w:themeTint="F2"/>
                                <w:sz w:val="24"/>
                                <w:szCs w:val="24"/>
                              </w:rPr>
                              <w:t>SUMMARY</w:t>
                            </w:r>
                          </w:p>
                          <w:p w14:paraId="7B5ABE47" w14:textId="77777777" w:rsidR="00213773" w:rsidRPr="00D2038B" w:rsidRDefault="00213773" w:rsidP="00213773">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357A9" id="_x0000_s1029" style="position:absolute;left:0;text-align:left;margin-left:0;margin-top:16.9pt;width:493.4pt;height:21.7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" fillcolor="#0070c0" stroked="f">
                <v:fill opacity="32896f"/>
                <v:textbox>
                  <w:txbxContent>
                    <w:p w14:paraId="5B62E0E6" w14:textId="46073815" w:rsidR="00213773" w:rsidRPr="000B5490" w:rsidRDefault="00213773" w:rsidP="00213773">
                      <w:pPr>
                        <w:rPr>
                          <w:b/>
                          <w:color w:val="0D0D0D" w:themeColor="text1" w:themeTint="F2"/>
                          <w:sz w:val="24"/>
                          <w:szCs w:val="24"/>
                        </w:rPr>
                      </w:pPr>
                      <w:r w:rsidRPr="000B5490">
                        <w:rPr>
                          <w:b/>
                          <w:color w:val="0D0D0D" w:themeColor="text1" w:themeTint="F2"/>
                          <w:sz w:val="24"/>
                          <w:szCs w:val="24"/>
                        </w:rPr>
                        <w:t>SUMMARY</w:t>
                      </w:r>
                    </w:p>
                    <w:p w14:paraId="7B5ABE47" w14:textId="77777777" w:rsidR="00213773" w:rsidRPr="00D2038B" w:rsidRDefault="00213773" w:rsidP="00213773">
                      <w:pPr>
                        <w:rPr>
                          <w:b/>
                          <w:sz w:val="24"/>
                          <w:szCs w:val="24"/>
                        </w:rPr>
                      </w:pPr>
                    </w:p>
                  </w:txbxContent>
                </v:textbox>
                <w10:wrap anchorx="margin"/>
              </v:rect>
            </w:pict>
          </mc:Fallback>
        </mc:AlternateContent>
      </w:r>
      <w:r>
        <w:t xml:space="preserve"> Information Technology Institute (ITI)</w:t>
      </w:r>
      <w:r>
        <w:t xml:space="preserve"> Diploma</w:t>
      </w:r>
      <w:r w:rsidR="005C1FC0" w:rsidRPr="00627C23">
        <w:rPr>
          <w:rFonts w:cstheme="minorHAnsi"/>
          <w:sz w:val="20"/>
          <w:szCs w:val="20"/>
        </w:rPr>
        <w:br/>
      </w:r>
    </w:p>
    <w:p w14:paraId="7B6F27AC" w14:textId="047CD202" w:rsidR="00A0623C" w:rsidRDefault="00FC5ECF" w:rsidP="00FC5ECF">
      <w:pPr>
        <w:pStyle w:val="NoSpacing"/>
        <w:ind w:left="180"/>
        <w:rPr>
          <w:sz w:val="20"/>
          <w:szCs w:val="20"/>
        </w:rPr>
      </w:pPr>
      <w:r w:rsidRPr="00FC5ECF">
        <w:rPr>
          <w:sz w:val="20"/>
          <w:szCs w:val="20"/>
        </w:rPr>
        <w:t>Experienced performance test engineer with a proven track record of 6 years in the software testing field. Proficient in various aspects of software testing, including automated testing and performance testing. Skilled in analyzing system performance, identifying bottlenecks, and implementing effective solutions. Adept at utilizing industry-standard tools and techniques to ensure optimal software performance and reliability. Committed to delivering high-quality results and driving continuous improvement in software testing processes.</w:t>
      </w:r>
    </w:p>
    <w:p w14:paraId="461F252D" w14:textId="11C745CF" w:rsidR="00FC5ECF" w:rsidRDefault="00FC5ECF" w:rsidP="00FC5ECF">
      <w:pPr>
        <w:pStyle w:val="NoSpacing"/>
        <w:ind w:left="180"/>
      </w:pPr>
      <w:r>
        <w:rPr>
          <w:noProof/>
        </w:rPr>
        <mc:AlternateContent>
          <mc:Choice Requires="wps">
            <w:drawing>
              <wp:anchor distT="0" distB="0" distL="114300" distR="114300" simplePos="0" relativeHeight="251670016" behindDoc="0" locked="0" layoutInCell="1" allowOverlap="1" wp14:anchorId="6DB6BF87" wp14:editId="3E3959E0">
                <wp:simplePos x="0" y="0"/>
                <wp:positionH relativeFrom="margin">
                  <wp:align>center</wp:align>
                </wp:positionH>
                <wp:positionV relativeFrom="paragraph">
                  <wp:posOffset>116840</wp:posOffset>
                </wp:positionV>
                <wp:extent cx="6266180" cy="275590"/>
                <wp:effectExtent l="0" t="0" r="127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27559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256B1F5B" w14:textId="52D37CDB" w:rsidR="00213773" w:rsidRPr="000B5490" w:rsidRDefault="00213773" w:rsidP="00213773">
                            <w:pPr>
                              <w:rPr>
                                <w:b/>
                                <w:color w:val="0D0D0D" w:themeColor="text1" w:themeTint="F2"/>
                                <w:sz w:val="24"/>
                                <w:szCs w:val="24"/>
                              </w:rPr>
                            </w:pPr>
                            <w:r w:rsidRPr="000B5490">
                              <w:rPr>
                                <w:b/>
                                <w:color w:val="0D0D0D" w:themeColor="text1" w:themeTint="F2"/>
                                <w:sz w:val="24"/>
                                <w:szCs w:val="24"/>
                              </w:rPr>
                              <w:t>QUALIFICATIONS &amp; SKILLS</w:t>
                            </w:r>
                          </w:p>
                          <w:p w14:paraId="199EB017" w14:textId="77777777" w:rsidR="00213773" w:rsidRPr="00D2038B" w:rsidRDefault="00213773" w:rsidP="00213773">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6BF87" id="_x0000_s1030" style="position:absolute;left:0;text-align:left;margin-left:0;margin-top:9.2pt;width:493.4pt;height:21.7p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" fillcolor="#0070c0" stroked="f">
                <v:fill opacity="32896f"/>
                <v:textbox>
                  <w:txbxContent>
                    <w:p w14:paraId="256B1F5B" w14:textId="52D37CDB" w:rsidR="00213773" w:rsidRPr="000B5490" w:rsidRDefault="00213773" w:rsidP="00213773">
                      <w:pPr>
                        <w:rPr>
                          <w:b/>
                          <w:color w:val="0D0D0D" w:themeColor="text1" w:themeTint="F2"/>
                          <w:sz w:val="24"/>
                          <w:szCs w:val="24"/>
                        </w:rPr>
                      </w:pPr>
                      <w:r w:rsidRPr="000B5490">
                        <w:rPr>
                          <w:b/>
                          <w:color w:val="0D0D0D" w:themeColor="text1" w:themeTint="F2"/>
                          <w:sz w:val="24"/>
                          <w:szCs w:val="24"/>
                        </w:rPr>
                        <w:t>QUALIFICATIONS &amp; SKILLS</w:t>
                      </w:r>
                    </w:p>
                    <w:p w14:paraId="199EB017" w14:textId="77777777" w:rsidR="00213773" w:rsidRPr="00D2038B" w:rsidRDefault="00213773" w:rsidP="00213773">
                      <w:pPr>
                        <w:rPr>
                          <w:b/>
                          <w:sz w:val="24"/>
                          <w:szCs w:val="24"/>
                        </w:rPr>
                      </w:pPr>
                    </w:p>
                  </w:txbxContent>
                </v:textbox>
                <w10:wrap anchorx="margin"/>
              </v:rect>
            </w:pict>
          </mc:Fallback>
        </mc:AlternateContent>
      </w:r>
    </w:p>
    <w:p w14:paraId="7251DA28" w14:textId="77777777" w:rsidR="00A0623C" w:rsidRDefault="00A0623C" w:rsidP="00336EE2">
      <w:pPr>
        <w:pStyle w:val="NoSpacing"/>
        <w:ind w:left="180" w:hanging="90"/>
        <w:rPr>
          <w:sz w:val="20"/>
          <w:szCs w:val="20"/>
        </w:rPr>
      </w:pPr>
    </w:p>
    <w:p w14:paraId="37F53D45" w14:textId="77777777" w:rsidR="00FC5ECF" w:rsidRDefault="00FC5ECF" w:rsidP="00FC5ECF">
      <w:pPr>
        <w:pStyle w:val="NoSpacing"/>
        <w:ind w:left="540"/>
        <w:rPr>
          <w:sz w:val="20"/>
          <w:szCs w:val="20"/>
        </w:rPr>
      </w:pPr>
    </w:p>
    <w:p w14:paraId="48A34BE3" w14:textId="4D619B9D" w:rsidR="0050644E" w:rsidRPr="0050644E" w:rsidRDefault="0050644E" w:rsidP="0050644E">
      <w:pPr>
        <w:pStyle w:val="NoSpacing"/>
        <w:numPr>
          <w:ilvl w:val="0"/>
          <w:numId w:val="25"/>
        </w:numPr>
        <w:rPr>
          <w:b/>
          <w:bCs/>
          <w:sz w:val="20"/>
          <w:szCs w:val="20"/>
        </w:rPr>
      </w:pPr>
      <w:r w:rsidRPr="0050644E">
        <w:rPr>
          <w:b/>
          <w:bCs/>
          <w:sz w:val="20"/>
          <w:szCs w:val="20"/>
        </w:rPr>
        <w:t>Performance Testing:</w:t>
      </w:r>
    </w:p>
    <w:p w14:paraId="3BA32D6A" w14:textId="7FF1DBF9" w:rsidR="0050644E" w:rsidRPr="0050644E" w:rsidRDefault="0050644E" w:rsidP="0050644E">
      <w:pPr>
        <w:pStyle w:val="NoSpacing"/>
        <w:numPr>
          <w:ilvl w:val="0"/>
          <w:numId w:val="10"/>
        </w:numPr>
        <w:rPr>
          <w:sz w:val="20"/>
          <w:szCs w:val="20"/>
        </w:rPr>
      </w:pPr>
      <w:r w:rsidRPr="0050644E">
        <w:rPr>
          <w:sz w:val="20"/>
          <w:szCs w:val="20"/>
        </w:rPr>
        <w:t>JMeter: Extensive experience in using JMeter to design and execute performance tests. Proficient in creating test plans, defining virtual user behavior, and generating performance reports.</w:t>
      </w:r>
    </w:p>
    <w:p w14:paraId="7E120F33" w14:textId="170B7A51" w:rsidR="0050644E" w:rsidRPr="0050644E" w:rsidRDefault="0050644E" w:rsidP="0050644E">
      <w:pPr>
        <w:pStyle w:val="NoSpacing"/>
        <w:numPr>
          <w:ilvl w:val="0"/>
          <w:numId w:val="10"/>
        </w:numPr>
        <w:rPr>
          <w:sz w:val="20"/>
          <w:szCs w:val="20"/>
        </w:rPr>
      </w:pPr>
      <w:r w:rsidRPr="0050644E">
        <w:rPr>
          <w:sz w:val="20"/>
          <w:szCs w:val="20"/>
        </w:rPr>
        <w:t>Load Testing: Skilled in simulating high user loads to evaluate system performance, measure response times, and identify performance bottlenecks.</w:t>
      </w:r>
    </w:p>
    <w:p w14:paraId="15DE139D" w14:textId="3E43E718" w:rsidR="0050644E" w:rsidRPr="0050644E" w:rsidRDefault="0050644E" w:rsidP="0050644E">
      <w:pPr>
        <w:pStyle w:val="NoSpacing"/>
        <w:numPr>
          <w:ilvl w:val="0"/>
          <w:numId w:val="10"/>
        </w:numPr>
        <w:rPr>
          <w:sz w:val="20"/>
          <w:szCs w:val="20"/>
        </w:rPr>
      </w:pPr>
      <w:r w:rsidRPr="0050644E">
        <w:rPr>
          <w:sz w:val="20"/>
          <w:szCs w:val="20"/>
        </w:rPr>
        <w:t>Stress Testing: Experienced in subjecting systems to high loads beyond normal capacity to assess stability and identify breaking points.</w:t>
      </w:r>
    </w:p>
    <w:p w14:paraId="03A319B9" w14:textId="3D30FC26" w:rsidR="0050644E" w:rsidRPr="0050644E" w:rsidRDefault="0050644E" w:rsidP="0050644E">
      <w:pPr>
        <w:pStyle w:val="NoSpacing"/>
        <w:numPr>
          <w:ilvl w:val="0"/>
          <w:numId w:val="10"/>
        </w:numPr>
        <w:rPr>
          <w:sz w:val="20"/>
          <w:szCs w:val="20"/>
        </w:rPr>
      </w:pPr>
      <w:r w:rsidRPr="0050644E">
        <w:rPr>
          <w:sz w:val="20"/>
          <w:szCs w:val="20"/>
        </w:rPr>
        <w:t>Scalability Testing: Proficient in testing system scalability by gradually increasing user loads to determine the maximum capacity and performance limits.</w:t>
      </w:r>
    </w:p>
    <w:p w14:paraId="231E7DB7" w14:textId="77777777" w:rsidR="0050644E" w:rsidRPr="0050644E" w:rsidRDefault="0050644E" w:rsidP="0050644E">
      <w:pPr>
        <w:pStyle w:val="NoSpacing"/>
        <w:ind w:left="540"/>
        <w:rPr>
          <w:sz w:val="20"/>
          <w:szCs w:val="20"/>
        </w:rPr>
      </w:pPr>
      <w:r w:rsidRPr="0050644E">
        <w:rPr>
          <w:sz w:val="20"/>
          <w:szCs w:val="20"/>
        </w:rPr>
        <w:t xml:space="preserve"> </w:t>
      </w:r>
    </w:p>
    <w:p w14:paraId="63C98F19" w14:textId="62137A0C" w:rsidR="0050644E" w:rsidRPr="0050644E" w:rsidRDefault="0050644E" w:rsidP="0050644E">
      <w:pPr>
        <w:pStyle w:val="NoSpacing"/>
        <w:numPr>
          <w:ilvl w:val="0"/>
          <w:numId w:val="25"/>
        </w:numPr>
        <w:rPr>
          <w:b/>
          <w:bCs/>
          <w:sz w:val="20"/>
          <w:szCs w:val="20"/>
        </w:rPr>
      </w:pPr>
      <w:r w:rsidRPr="0050644E">
        <w:rPr>
          <w:b/>
          <w:bCs/>
          <w:sz w:val="20"/>
          <w:szCs w:val="20"/>
        </w:rPr>
        <w:t>Manual Testing:</w:t>
      </w:r>
    </w:p>
    <w:p w14:paraId="4683A612" w14:textId="549B68D7" w:rsidR="0050644E" w:rsidRPr="0050644E" w:rsidRDefault="0050644E" w:rsidP="0050644E">
      <w:pPr>
        <w:pStyle w:val="NoSpacing"/>
        <w:numPr>
          <w:ilvl w:val="0"/>
          <w:numId w:val="10"/>
        </w:numPr>
        <w:rPr>
          <w:sz w:val="20"/>
          <w:szCs w:val="20"/>
        </w:rPr>
      </w:pPr>
      <w:r w:rsidRPr="0050644E">
        <w:rPr>
          <w:sz w:val="20"/>
          <w:szCs w:val="20"/>
        </w:rPr>
        <w:t>Test Case Design and Execution: Skilled in designing comprehensive test cases and test scenarios to ensure maximum test coverage. Proficient in executing manual test cases, identifying defects, and documenting test results.</w:t>
      </w:r>
    </w:p>
    <w:p w14:paraId="4386E146" w14:textId="6911ED6C" w:rsidR="0050644E" w:rsidRPr="0050644E" w:rsidRDefault="0050644E" w:rsidP="0050644E">
      <w:pPr>
        <w:pStyle w:val="NoSpacing"/>
        <w:numPr>
          <w:ilvl w:val="0"/>
          <w:numId w:val="10"/>
        </w:numPr>
        <w:rPr>
          <w:sz w:val="20"/>
          <w:szCs w:val="20"/>
        </w:rPr>
      </w:pPr>
      <w:r w:rsidRPr="0050644E">
        <w:rPr>
          <w:sz w:val="20"/>
          <w:szCs w:val="20"/>
        </w:rPr>
        <w:t>Defect Tracking: Experienced in using defect tracking tools, such as Jira or Bugzilla, to log and track defects throughout the software development lifecycle.</w:t>
      </w:r>
    </w:p>
    <w:p w14:paraId="287D0104" w14:textId="6FCE48F5" w:rsidR="0050644E" w:rsidRPr="0050644E" w:rsidRDefault="0050644E" w:rsidP="0050644E">
      <w:pPr>
        <w:pStyle w:val="NoSpacing"/>
        <w:numPr>
          <w:ilvl w:val="0"/>
          <w:numId w:val="10"/>
        </w:numPr>
        <w:rPr>
          <w:sz w:val="20"/>
          <w:szCs w:val="20"/>
        </w:rPr>
      </w:pPr>
      <w:r w:rsidRPr="0050644E">
        <w:rPr>
          <w:sz w:val="20"/>
          <w:szCs w:val="20"/>
        </w:rPr>
        <w:t>Regression Testing: Capable of performing regression testing to verify the system's stability and ensure that new features or changes do not introduce unintended issues.</w:t>
      </w:r>
    </w:p>
    <w:p w14:paraId="5E9CADF9" w14:textId="57D1E174" w:rsidR="0050644E" w:rsidRPr="0050644E" w:rsidRDefault="0050644E" w:rsidP="0050644E">
      <w:pPr>
        <w:pStyle w:val="NoSpacing"/>
        <w:numPr>
          <w:ilvl w:val="0"/>
          <w:numId w:val="10"/>
        </w:numPr>
        <w:rPr>
          <w:sz w:val="20"/>
          <w:szCs w:val="20"/>
        </w:rPr>
      </w:pPr>
      <w:r w:rsidRPr="0050644E">
        <w:rPr>
          <w:sz w:val="20"/>
          <w:szCs w:val="20"/>
        </w:rPr>
        <w:t>Exploratory Testing: Proficient in conducting exploratory testing sessions to uncover defects that may not be captured in predefined test cases.</w:t>
      </w:r>
    </w:p>
    <w:p w14:paraId="3BCB1A26" w14:textId="77777777" w:rsidR="0050644E" w:rsidRPr="0050644E" w:rsidRDefault="0050644E" w:rsidP="0050644E">
      <w:pPr>
        <w:pStyle w:val="NoSpacing"/>
        <w:ind w:left="540"/>
        <w:rPr>
          <w:sz w:val="20"/>
          <w:szCs w:val="20"/>
        </w:rPr>
      </w:pPr>
    </w:p>
    <w:p w14:paraId="79B704D5" w14:textId="39353714" w:rsidR="0050644E" w:rsidRPr="0050644E" w:rsidRDefault="0050644E" w:rsidP="0050644E">
      <w:pPr>
        <w:pStyle w:val="NoSpacing"/>
        <w:numPr>
          <w:ilvl w:val="0"/>
          <w:numId w:val="25"/>
        </w:numPr>
        <w:rPr>
          <w:b/>
          <w:bCs/>
          <w:sz w:val="20"/>
          <w:szCs w:val="20"/>
        </w:rPr>
      </w:pPr>
      <w:r w:rsidRPr="0050644E">
        <w:rPr>
          <w:b/>
          <w:bCs/>
          <w:sz w:val="20"/>
          <w:szCs w:val="20"/>
        </w:rPr>
        <w:t>Agile Methodologies:</w:t>
      </w:r>
    </w:p>
    <w:p w14:paraId="7D416832" w14:textId="29C3021F" w:rsidR="0050644E" w:rsidRPr="0050644E" w:rsidRDefault="0050644E" w:rsidP="0050644E">
      <w:pPr>
        <w:pStyle w:val="NoSpacing"/>
        <w:numPr>
          <w:ilvl w:val="0"/>
          <w:numId w:val="10"/>
        </w:numPr>
        <w:rPr>
          <w:sz w:val="20"/>
          <w:szCs w:val="20"/>
        </w:rPr>
      </w:pPr>
      <w:r w:rsidRPr="0050644E">
        <w:rPr>
          <w:sz w:val="20"/>
          <w:szCs w:val="20"/>
        </w:rPr>
        <w:t>Scrum: Experienced in working within Scrum teams, participating in sprint planning, daily stand-ups, sprint reviews, and retrospectives.</w:t>
      </w:r>
    </w:p>
    <w:p w14:paraId="348BEB1B" w14:textId="06BF693E" w:rsidR="0050644E" w:rsidRPr="0050644E" w:rsidRDefault="0050644E" w:rsidP="0050644E">
      <w:pPr>
        <w:pStyle w:val="NoSpacing"/>
        <w:numPr>
          <w:ilvl w:val="0"/>
          <w:numId w:val="10"/>
        </w:numPr>
        <w:rPr>
          <w:sz w:val="20"/>
          <w:szCs w:val="20"/>
        </w:rPr>
      </w:pPr>
      <w:r w:rsidRPr="0050644E">
        <w:rPr>
          <w:sz w:val="20"/>
          <w:szCs w:val="20"/>
        </w:rPr>
        <w:t>User Stories and Acceptance Criteria: Proficient in breaking down requirements into user stories and defining acceptance criteria to facilitate clear communication and alignment within the Agile team.</w:t>
      </w:r>
    </w:p>
    <w:p w14:paraId="76C73C7A" w14:textId="77777777" w:rsidR="0050644E" w:rsidRPr="0050644E" w:rsidRDefault="0050644E" w:rsidP="0050644E">
      <w:pPr>
        <w:pStyle w:val="NoSpacing"/>
        <w:ind w:left="540"/>
        <w:rPr>
          <w:sz w:val="20"/>
          <w:szCs w:val="20"/>
        </w:rPr>
      </w:pPr>
    </w:p>
    <w:p w14:paraId="54681412" w14:textId="67BC779D" w:rsidR="0050644E" w:rsidRPr="0050644E" w:rsidRDefault="0050644E" w:rsidP="0050644E">
      <w:pPr>
        <w:pStyle w:val="NoSpacing"/>
        <w:numPr>
          <w:ilvl w:val="0"/>
          <w:numId w:val="25"/>
        </w:numPr>
        <w:rPr>
          <w:b/>
          <w:bCs/>
          <w:sz w:val="20"/>
          <w:szCs w:val="20"/>
        </w:rPr>
      </w:pPr>
      <w:r w:rsidRPr="0050644E">
        <w:rPr>
          <w:b/>
          <w:bCs/>
          <w:sz w:val="20"/>
          <w:szCs w:val="20"/>
        </w:rPr>
        <w:lastRenderedPageBreak/>
        <w:t>SQL:</w:t>
      </w:r>
    </w:p>
    <w:p w14:paraId="37D6EB34" w14:textId="783533A1" w:rsidR="0050644E" w:rsidRPr="0050644E" w:rsidRDefault="0050644E" w:rsidP="0050644E">
      <w:pPr>
        <w:pStyle w:val="NoSpacing"/>
        <w:numPr>
          <w:ilvl w:val="0"/>
          <w:numId w:val="10"/>
        </w:numPr>
        <w:rPr>
          <w:sz w:val="20"/>
          <w:szCs w:val="20"/>
        </w:rPr>
      </w:pPr>
      <w:r w:rsidRPr="0050644E">
        <w:rPr>
          <w:sz w:val="20"/>
          <w:szCs w:val="20"/>
        </w:rPr>
        <w:t>Query Writing and Execution: Proficient in writing SQL queries to retrieve, manipulate, and validate data stored in relational databases.</w:t>
      </w:r>
    </w:p>
    <w:p w14:paraId="4B09FC9C" w14:textId="2C0AABF7" w:rsidR="0050644E" w:rsidRPr="0050644E" w:rsidRDefault="0050644E" w:rsidP="0050644E">
      <w:pPr>
        <w:pStyle w:val="NoSpacing"/>
        <w:numPr>
          <w:ilvl w:val="0"/>
          <w:numId w:val="10"/>
        </w:numPr>
        <w:rPr>
          <w:sz w:val="20"/>
          <w:szCs w:val="20"/>
        </w:rPr>
      </w:pPr>
      <w:r w:rsidRPr="0050644E">
        <w:rPr>
          <w:sz w:val="20"/>
          <w:szCs w:val="20"/>
        </w:rPr>
        <w:t>Database Validation: Skilled in verifying data integrity, consistency, and accuracy through SQL queries and comparing expected results with actual results.</w:t>
      </w:r>
    </w:p>
    <w:p w14:paraId="592CDAE4" w14:textId="3073DB9A" w:rsidR="0050644E" w:rsidRPr="0050644E" w:rsidRDefault="0050644E" w:rsidP="0050644E">
      <w:pPr>
        <w:pStyle w:val="NoSpacing"/>
        <w:numPr>
          <w:ilvl w:val="0"/>
          <w:numId w:val="10"/>
        </w:numPr>
        <w:rPr>
          <w:sz w:val="20"/>
          <w:szCs w:val="20"/>
        </w:rPr>
      </w:pPr>
      <w:r w:rsidRPr="0050644E">
        <w:rPr>
          <w:sz w:val="20"/>
          <w:szCs w:val="20"/>
        </w:rPr>
        <w:t>Data Manipulation: Familiar with data manipulation operations, such as INSERT, UPDATE, DELETE, and JOIN, to prepare test data and perform data-driven testing.</w:t>
      </w:r>
    </w:p>
    <w:p w14:paraId="28D63E16" w14:textId="77777777" w:rsidR="0050644E" w:rsidRPr="0050644E" w:rsidRDefault="0050644E" w:rsidP="0050644E">
      <w:pPr>
        <w:pStyle w:val="NoSpacing"/>
        <w:ind w:left="540"/>
        <w:rPr>
          <w:sz w:val="20"/>
          <w:szCs w:val="20"/>
        </w:rPr>
      </w:pPr>
    </w:p>
    <w:p w14:paraId="3E18A2FD" w14:textId="4445A59D" w:rsidR="0050644E" w:rsidRPr="0050644E" w:rsidRDefault="0050644E" w:rsidP="0050644E">
      <w:pPr>
        <w:pStyle w:val="NoSpacing"/>
        <w:numPr>
          <w:ilvl w:val="0"/>
          <w:numId w:val="25"/>
        </w:numPr>
        <w:rPr>
          <w:b/>
          <w:bCs/>
          <w:sz w:val="20"/>
          <w:szCs w:val="20"/>
        </w:rPr>
      </w:pPr>
      <w:r w:rsidRPr="0050644E">
        <w:rPr>
          <w:b/>
          <w:bCs/>
          <w:sz w:val="20"/>
          <w:szCs w:val="20"/>
        </w:rPr>
        <w:t>Web Services:</w:t>
      </w:r>
    </w:p>
    <w:p w14:paraId="5231AB4F" w14:textId="3EEF613C" w:rsidR="0050644E" w:rsidRPr="0050644E" w:rsidRDefault="0050644E" w:rsidP="0050644E">
      <w:pPr>
        <w:pStyle w:val="NoSpacing"/>
        <w:numPr>
          <w:ilvl w:val="0"/>
          <w:numId w:val="10"/>
        </w:numPr>
        <w:rPr>
          <w:sz w:val="20"/>
          <w:szCs w:val="20"/>
        </w:rPr>
      </w:pPr>
      <w:r w:rsidRPr="0050644E">
        <w:rPr>
          <w:sz w:val="20"/>
          <w:szCs w:val="20"/>
        </w:rPr>
        <w:t>API Testing Tools: Proficient in using tools like Postman and SoapUI to test RESTful and SOAP-based APIs. Capable of sending requests, validating responses, and exploring API endpoints.</w:t>
      </w:r>
    </w:p>
    <w:p w14:paraId="5685E903" w14:textId="0072158A" w:rsidR="0050644E" w:rsidRPr="0050644E" w:rsidRDefault="0050644E" w:rsidP="0050644E">
      <w:pPr>
        <w:pStyle w:val="NoSpacing"/>
        <w:numPr>
          <w:ilvl w:val="0"/>
          <w:numId w:val="10"/>
        </w:numPr>
        <w:rPr>
          <w:sz w:val="20"/>
          <w:szCs w:val="20"/>
        </w:rPr>
      </w:pPr>
      <w:r w:rsidRPr="0050644E">
        <w:rPr>
          <w:sz w:val="20"/>
          <w:szCs w:val="20"/>
        </w:rPr>
        <w:t>Authentication and Authorization: Experienced in handling authentication mechanisms like OAuth or JWT tokens during API testing to ensure secure and authorized access.</w:t>
      </w:r>
    </w:p>
    <w:p w14:paraId="6A4906D5" w14:textId="33B10156" w:rsidR="0050644E" w:rsidRPr="0050644E" w:rsidRDefault="0050644E" w:rsidP="0050644E">
      <w:pPr>
        <w:pStyle w:val="NoSpacing"/>
        <w:numPr>
          <w:ilvl w:val="0"/>
          <w:numId w:val="10"/>
        </w:numPr>
        <w:rPr>
          <w:sz w:val="20"/>
          <w:szCs w:val="20"/>
        </w:rPr>
      </w:pPr>
      <w:r w:rsidRPr="0050644E">
        <w:rPr>
          <w:sz w:val="20"/>
          <w:szCs w:val="20"/>
        </w:rPr>
        <w:t>Data-Driven API Testing: Skilled in parameterizing API requests using test data from various sources, such as CSV files or databases, to validate different scenarios.</w:t>
      </w:r>
    </w:p>
    <w:p w14:paraId="7AFBFD6A" w14:textId="77777777" w:rsidR="0050644E" w:rsidRPr="0050644E" w:rsidRDefault="0050644E" w:rsidP="0050644E">
      <w:pPr>
        <w:pStyle w:val="NoSpacing"/>
        <w:rPr>
          <w:sz w:val="20"/>
          <w:szCs w:val="20"/>
        </w:rPr>
      </w:pPr>
    </w:p>
    <w:p w14:paraId="3035D7DA" w14:textId="288D0E8C" w:rsidR="0050644E" w:rsidRPr="0050644E" w:rsidRDefault="0050644E" w:rsidP="0050644E">
      <w:pPr>
        <w:pStyle w:val="NoSpacing"/>
        <w:numPr>
          <w:ilvl w:val="0"/>
          <w:numId w:val="25"/>
        </w:numPr>
        <w:rPr>
          <w:b/>
          <w:bCs/>
          <w:sz w:val="20"/>
          <w:szCs w:val="20"/>
        </w:rPr>
      </w:pPr>
      <w:r w:rsidRPr="0050644E">
        <w:rPr>
          <w:b/>
          <w:bCs/>
          <w:sz w:val="20"/>
          <w:szCs w:val="20"/>
        </w:rPr>
        <w:t>CI/CD Experience:</w:t>
      </w:r>
    </w:p>
    <w:p w14:paraId="1CA681EA" w14:textId="4673C8B8" w:rsidR="0050644E" w:rsidRPr="0050644E" w:rsidRDefault="0050644E" w:rsidP="0050644E">
      <w:pPr>
        <w:pStyle w:val="NoSpacing"/>
        <w:numPr>
          <w:ilvl w:val="0"/>
          <w:numId w:val="10"/>
        </w:numPr>
        <w:rPr>
          <w:sz w:val="20"/>
          <w:szCs w:val="20"/>
        </w:rPr>
      </w:pPr>
      <w:r w:rsidRPr="0050644E">
        <w:rPr>
          <w:sz w:val="20"/>
          <w:szCs w:val="20"/>
        </w:rPr>
        <w:t>GitLab: Proficient in leveraging GitLab for version control, repository management, and collaboration. Experienced in creating branches, merging code, and managing CI pipelines.</w:t>
      </w:r>
    </w:p>
    <w:p w14:paraId="183ADE92" w14:textId="743D39C7" w:rsidR="00EE7366" w:rsidRDefault="0050644E" w:rsidP="0050644E">
      <w:pPr>
        <w:pStyle w:val="NoSpacing"/>
        <w:numPr>
          <w:ilvl w:val="0"/>
          <w:numId w:val="10"/>
        </w:numPr>
        <w:rPr>
          <w:sz w:val="20"/>
          <w:szCs w:val="20"/>
        </w:rPr>
      </w:pPr>
      <w:r w:rsidRPr="0050644E">
        <w:rPr>
          <w:sz w:val="20"/>
          <w:szCs w:val="20"/>
        </w:rPr>
        <w:t>Jenkins: Skilled in configuring Jenkins to automate build processes, execute test suites, and deploy software to various environments. Capable of integrating with source control repositories for seamless CI/CD workflows.</w:t>
      </w:r>
    </w:p>
    <w:p w14:paraId="6BDE7D27" w14:textId="77777777" w:rsidR="000B5490" w:rsidRPr="005458F7" w:rsidRDefault="000B5490" w:rsidP="000B5490">
      <w:pPr>
        <w:pStyle w:val="NoSpacing"/>
        <w:ind w:left="630"/>
        <w:rPr>
          <w:sz w:val="20"/>
          <w:szCs w:val="20"/>
        </w:rPr>
      </w:pPr>
    </w:p>
    <w:p w14:paraId="25794B3A" w14:textId="664188AC" w:rsidR="00C52F34" w:rsidRDefault="0050644E" w:rsidP="00113CA5">
      <w:pPr>
        <w:pStyle w:val="NoSpacing"/>
        <w:rPr>
          <w:sz w:val="20"/>
          <w:szCs w:val="20"/>
        </w:rPr>
      </w:pPr>
      <w:r>
        <w:rPr>
          <w:noProof/>
        </w:rPr>
        <mc:AlternateContent>
          <mc:Choice Requires="wps">
            <w:drawing>
              <wp:anchor distT="0" distB="0" distL="114300" distR="114300" simplePos="0" relativeHeight="251672064" behindDoc="0" locked="0" layoutInCell="1" allowOverlap="1" wp14:anchorId="1B69F420" wp14:editId="7B25174E">
                <wp:simplePos x="0" y="0"/>
                <wp:positionH relativeFrom="margin">
                  <wp:align>center</wp:align>
                </wp:positionH>
                <wp:positionV relativeFrom="paragraph">
                  <wp:posOffset>6985</wp:posOffset>
                </wp:positionV>
                <wp:extent cx="6266180" cy="275590"/>
                <wp:effectExtent l="0" t="0" r="127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27559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3DBF5819" w14:textId="274E898D" w:rsidR="00213773" w:rsidRPr="000B5490" w:rsidRDefault="00213773" w:rsidP="00213773">
                            <w:pPr>
                              <w:rPr>
                                <w:b/>
                                <w:color w:val="0D0D0D" w:themeColor="text1" w:themeTint="F2"/>
                                <w:sz w:val="24"/>
                                <w:szCs w:val="24"/>
                              </w:rPr>
                            </w:pPr>
                            <w:r w:rsidRPr="000B5490">
                              <w:rPr>
                                <w:b/>
                                <w:color w:val="0D0D0D" w:themeColor="text1" w:themeTint="F2"/>
                                <w:sz w:val="24"/>
                                <w:szCs w:val="24"/>
                              </w:rPr>
                              <w:t>WORKING EXPERIENCE</w:t>
                            </w:r>
                          </w:p>
                          <w:p w14:paraId="70A37F3C" w14:textId="77777777" w:rsidR="00213773" w:rsidRPr="00D2038B" w:rsidRDefault="00213773" w:rsidP="00213773">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9F420" id="_x0000_s1031" style="position:absolute;margin-left:0;margin-top:.55pt;width:493.4pt;height:21.7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" fillcolor="#0070c0" stroked="f">
                <v:fill opacity="32896f"/>
                <v:textbox>
                  <w:txbxContent>
                    <w:p w14:paraId="3DBF5819" w14:textId="274E898D" w:rsidR="00213773" w:rsidRPr="000B5490" w:rsidRDefault="00213773" w:rsidP="00213773">
                      <w:pPr>
                        <w:rPr>
                          <w:b/>
                          <w:color w:val="0D0D0D" w:themeColor="text1" w:themeTint="F2"/>
                          <w:sz w:val="24"/>
                          <w:szCs w:val="24"/>
                        </w:rPr>
                      </w:pPr>
                      <w:r w:rsidRPr="000B5490">
                        <w:rPr>
                          <w:b/>
                          <w:color w:val="0D0D0D" w:themeColor="text1" w:themeTint="F2"/>
                          <w:sz w:val="24"/>
                          <w:szCs w:val="24"/>
                        </w:rPr>
                        <w:t>WORKING EXPERIENCE</w:t>
                      </w:r>
                    </w:p>
                    <w:p w14:paraId="70A37F3C" w14:textId="77777777" w:rsidR="00213773" w:rsidRPr="00D2038B" w:rsidRDefault="00213773" w:rsidP="00213773">
                      <w:pPr>
                        <w:rPr>
                          <w:b/>
                          <w:sz w:val="24"/>
                          <w:szCs w:val="24"/>
                        </w:rPr>
                      </w:pPr>
                    </w:p>
                  </w:txbxContent>
                </v:textbox>
                <w10:wrap anchorx="margin"/>
              </v:rect>
            </w:pict>
          </mc:Fallback>
        </mc:AlternateContent>
      </w:r>
    </w:p>
    <w:p w14:paraId="3947AEC9" w14:textId="77777777" w:rsidR="00E16DA6" w:rsidRDefault="00E16DA6" w:rsidP="00113CA5">
      <w:pPr>
        <w:pStyle w:val="NoSpacing"/>
        <w:rPr>
          <w:sz w:val="20"/>
          <w:szCs w:val="20"/>
        </w:rPr>
      </w:pPr>
    </w:p>
    <w:p w14:paraId="0800ACBA" w14:textId="77777777" w:rsidR="000B5490" w:rsidRPr="000B5490" w:rsidRDefault="000B5490" w:rsidP="000B5490">
      <w:pPr>
        <w:pStyle w:val="NoSpacing"/>
        <w:rPr>
          <w:rFonts w:eastAsia="Times New Roman" w:cstheme="minorHAnsi"/>
          <w:b/>
          <w:bCs/>
          <w:sz w:val="20"/>
          <w:szCs w:val="20"/>
        </w:rPr>
      </w:pPr>
      <w:r w:rsidRPr="000B5490">
        <w:rPr>
          <w:rFonts w:eastAsia="Times New Roman" w:cstheme="minorHAnsi"/>
          <w:b/>
          <w:bCs/>
          <w:sz w:val="20"/>
          <w:szCs w:val="20"/>
        </w:rPr>
        <w:t>1. Senior IoT Performance Test Specialist @_VOIS (November 2022 - Present):</w:t>
      </w:r>
    </w:p>
    <w:p w14:paraId="1CEF157E"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b/>
          <w:bCs/>
          <w:sz w:val="20"/>
          <w:szCs w:val="20"/>
        </w:rPr>
        <w:t xml:space="preserve">  - </w:t>
      </w:r>
      <w:r w:rsidRPr="000B5490">
        <w:rPr>
          <w:rFonts w:eastAsia="Times New Roman" w:cstheme="minorHAnsi"/>
          <w:sz w:val="20"/>
          <w:szCs w:val="20"/>
        </w:rPr>
        <w:t>Responsible for leading performance testing efforts for IoT projects.</w:t>
      </w:r>
    </w:p>
    <w:p w14:paraId="1B1845E9"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Designing and executing performance test scenarios using tools like JMeter.</w:t>
      </w:r>
    </w:p>
    <w:p w14:paraId="0D3ECBE5"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Analyzing test results, identifying performance bottlenecks, and providing recommendations for improvement.</w:t>
      </w:r>
    </w:p>
    <w:p w14:paraId="3D20D846"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Collaborating with cross-functional teams to ensure the scalability and reliability of IoT systems.</w:t>
      </w:r>
    </w:p>
    <w:p w14:paraId="3015C53B"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Participating in Agile ceremonies and providing test-related inputs during sprint planning and retrospectives.</w:t>
      </w:r>
    </w:p>
    <w:p w14:paraId="4E3C2D11" w14:textId="77777777" w:rsidR="000B5490" w:rsidRPr="000B5490" w:rsidRDefault="000B5490" w:rsidP="000B5490">
      <w:pPr>
        <w:pStyle w:val="NoSpacing"/>
        <w:rPr>
          <w:rFonts w:eastAsia="Times New Roman" w:cstheme="minorHAnsi"/>
          <w:b/>
          <w:bCs/>
          <w:sz w:val="20"/>
          <w:szCs w:val="20"/>
        </w:rPr>
      </w:pPr>
    </w:p>
    <w:p w14:paraId="7599CDB3" w14:textId="77777777" w:rsidR="000B5490" w:rsidRPr="000B5490" w:rsidRDefault="000B5490" w:rsidP="000B5490">
      <w:pPr>
        <w:pStyle w:val="NoSpacing"/>
        <w:rPr>
          <w:rFonts w:eastAsia="Times New Roman" w:cstheme="minorHAnsi"/>
          <w:b/>
          <w:bCs/>
          <w:sz w:val="20"/>
          <w:szCs w:val="20"/>
        </w:rPr>
      </w:pPr>
      <w:r w:rsidRPr="000B5490">
        <w:rPr>
          <w:rFonts w:eastAsia="Times New Roman" w:cstheme="minorHAnsi"/>
          <w:b/>
          <w:bCs/>
          <w:sz w:val="20"/>
          <w:szCs w:val="20"/>
        </w:rPr>
        <w:t>2. Performance Consultant Engineer @Qcentris (CIB Bank) (May 2022 - November 2022):</w:t>
      </w:r>
    </w:p>
    <w:p w14:paraId="287534C7"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Collaborated with the client's team to understand performance testing requirements and objectives.</w:t>
      </w:r>
    </w:p>
    <w:p w14:paraId="33768DBC"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Designed and executed performance test scripts using JMeter to simulate realistic user loads.</w:t>
      </w:r>
    </w:p>
    <w:p w14:paraId="66283E29"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Conducted load and stress testing to evaluate system performance and identify performance bottlenecks.</w:t>
      </w:r>
    </w:p>
    <w:p w14:paraId="30E59512"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Analyzed and interpreted performance test results, providing actionable recommendations for optimization.</w:t>
      </w:r>
    </w:p>
    <w:p w14:paraId="729495C6" w14:textId="77777777" w:rsidR="000B5490" w:rsidRPr="000B5490" w:rsidRDefault="000B5490" w:rsidP="000B5490">
      <w:pPr>
        <w:pStyle w:val="NoSpacing"/>
        <w:rPr>
          <w:rFonts w:eastAsia="Times New Roman" w:cstheme="minorHAnsi"/>
          <w:b/>
          <w:bCs/>
          <w:sz w:val="20"/>
          <w:szCs w:val="20"/>
        </w:rPr>
      </w:pPr>
      <w:r w:rsidRPr="000B5490">
        <w:rPr>
          <w:rFonts w:eastAsia="Times New Roman" w:cstheme="minorHAnsi"/>
          <w:sz w:val="20"/>
          <w:szCs w:val="20"/>
        </w:rPr>
        <w:t xml:space="preserve">  - Worked closely with development teams to address performance issues and improve application</w:t>
      </w:r>
      <w:r w:rsidRPr="000B5490">
        <w:rPr>
          <w:rFonts w:eastAsia="Times New Roman" w:cstheme="minorHAnsi"/>
          <w:b/>
          <w:bCs/>
          <w:sz w:val="20"/>
          <w:szCs w:val="20"/>
        </w:rPr>
        <w:t xml:space="preserve"> performance.</w:t>
      </w:r>
    </w:p>
    <w:p w14:paraId="4942BCA6" w14:textId="77777777" w:rsidR="000B5490" w:rsidRPr="000B5490" w:rsidRDefault="000B5490" w:rsidP="000B5490">
      <w:pPr>
        <w:pStyle w:val="NoSpacing"/>
        <w:rPr>
          <w:rFonts w:eastAsia="Times New Roman" w:cstheme="minorHAnsi"/>
          <w:b/>
          <w:bCs/>
          <w:sz w:val="20"/>
          <w:szCs w:val="20"/>
        </w:rPr>
      </w:pPr>
    </w:p>
    <w:p w14:paraId="204BFF8D" w14:textId="77777777" w:rsidR="000B5490" w:rsidRPr="000B5490" w:rsidRDefault="000B5490" w:rsidP="000B5490">
      <w:pPr>
        <w:pStyle w:val="NoSpacing"/>
        <w:rPr>
          <w:rFonts w:eastAsia="Times New Roman" w:cstheme="minorHAnsi"/>
          <w:b/>
          <w:bCs/>
          <w:sz w:val="20"/>
          <w:szCs w:val="20"/>
        </w:rPr>
      </w:pPr>
      <w:r w:rsidRPr="000B5490">
        <w:rPr>
          <w:rFonts w:eastAsia="Times New Roman" w:cstheme="minorHAnsi"/>
          <w:b/>
          <w:bCs/>
          <w:sz w:val="20"/>
          <w:szCs w:val="20"/>
        </w:rPr>
        <w:t>4. Automation &amp; Performance Test Engineer @Vodafone Intelligent Solution (_VOIS) (July 2018 - May 2022):</w:t>
      </w:r>
    </w:p>
    <w:p w14:paraId="1E97967F"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Developed and maintained mobile test automation frameworks using Selenium WebDriver and Appium.</w:t>
      </w:r>
    </w:p>
    <w:p w14:paraId="38754A8C"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Designed and executed performance test scripts using JMeter to simulate realistic user loads.</w:t>
      </w:r>
    </w:p>
    <w:p w14:paraId="06B9B07C"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Designed and executed automated test scripts for mobile applications on Android and iOS platforms.</w:t>
      </w:r>
    </w:p>
    <w:p w14:paraId="1CB42D70"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Conducted compatibility testing across different devices, screen sizes, and operating systems.</w:t>
      </w:r>
    </w:p>
    <w:p w14:paraId="473FD17E"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Collaborated with developers and product owners to identify and reproduce issues for resolution.</w:t>
      </w:r>
    </w:p>
    <w:p w14:paraId="7654A443" w14:textId="77777777" w:rsidR="000B5490" w:rsidRPr="000B5490" w:rsidRDefault="000B5490" w:rsidP="000B5490">
      <w:pPr>
        <w:pStyle w:val="NoSpacing"/>
        <w:rPr>
          <w:rFonts w:eastAsia="Times New Roman" w:cstheme="minorHAnsi"/>
          <w:b/>
          <w:bCs/>
          <w:sz w:val="20"/>
          <w:szCs w:val="20"/>
        </w:rPr>
      </w:pPr>
      <w:r w:rsidRPr="000B5490">
        <w:rPr>
          <w:rFonts w:eastAsia="Times New Roman" w:cstheme="minorHAnsi"/>
          <w:sz w:val="20"/>
          <w:szCs w:val="20"/>
        </w:rPr>
        <w:t xml:space="preserve">  - Participated in Agile ceremonies, providing test-related inputs and ensuring timely delivery of quality software</w:t>
      </w:r>
      <w:r w:rsidRPr="000B5490">
        <w:rPr>
          <w:rFonts w:eastAsia="Times New Roman" w:cstheme="minorHAnsi"/>
          <w:b/>
          <w:bCs/>
          <w:sz w:val="20"/>
          <w:szCs w:val="20"/>
        </w:rPr>
        <w:t>.</w:t>
      </w:r>
    </w:p>
    <w:p w14:paraId="282EA836" w14:textId="77777777" w:rsidR="000B5490" w:rsidRPr="000B5490" w:rsidRDefault="000B5490" w:rsidP="000B5490">
      <w:pPr>
        <w:pStyle w:val="NoSpacing"/>
        <w:rPr>
          <w:rFonts w:eastAsia="Times New Roman" w:cstheme="minorHAnsi"/>
          <w:b/>
          <w:bCs/>
          <w:sz w:val="20"/>
          <w:szCs w:val="20"/>
        </w:rPr>
      </w:pPr>
    </w:p>
    <w:p w14:paraId="20F7DB7D" w14:textId="77777777" w:rsidR="000B5490" w:rsidRPr="000B5490" w:rsidRDefault="000B5490" w:rsidP="000B5490">
      <w:pPr>
        <w:pStyle w:val="NoSpacing"/>
        <w:rPr>
          <w:rFonts w:eastAsia="Times New Roman" w:cstheme="minorHAnsi"/>
          <w:b/>
          <w:bCs/>
          <w:sz w:val="20"/>
          <w:szCs w:val="20"/>
        </w:rPr>
      </w:pPr>
      <w:r w:rsidRPr="000B5490">
        <w:rPr>
          <w:rFonts w:eastAsia="Times New Roman" w:cstheme="minorHAnsi"/>
          <w:b/>
          <w:bCs/>
          <w:sz w:val="20"/>
          <w:szCs w:val="20"/>
        </w:rPr>
        <w:t>5. Software Test Engineer @Fawry integrated system (July 2018 - February 2020):</w:t>
      </w:r>
    </w:p>
    <w:p w14:paraId="5FAC02E8"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Conducted manual testing of web-based applications, including functional, regression, and integration testing.</w:t>
      </w:r>
    </w:p>
    <w:p w14:paraId="64F85678"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Developed and executed test cases based on business requirements and user stories.</w:t>
      </w:r>
    </w:p>
    <w:p w14:paraId="261A31C8"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Reported and tracked defects using bug tracking tools, following up on their resolution.</w:t>
      </w:r>
    </w:p>
    <w:p w14:paraId="55F4869E" w14:textId="77777777" w:rsidR="000B5490" w:rsidRPr="000B5490" w:rsidRDefault="000B5490" w:rsidP="000B5490">
      <w:pPr>
        <w:pStyle w:val="NoSpacing"/>
        <w:rPr>
          <w:rFonts w:eastAsia="Times New Roman" w:cstheme="minorHAnsi"/>
          <w:sz w:val="20"/>
          <w:szCs w:val="20"/>
        </w:rPr>
      </w:pPr>
      <w:r w:rsidRPr="000B5490">
        <w:rPr>
          <w:rFonts w:eastAsia="Times New Roman" w:cstheme="minorHAnsi"/>
          <w:sz w:val="20"/>
          <w:szCs w:val="20"/>
        </w:rPr>
        <w:t xml:space="preserve">  - Collaborated with development teams to reproduce and investigate reported issues.</w:t>
      </w:r>
    </w:p>
    <w:p w14:paraId="62589972" w14:textId="650BFE81" w:rsidR="00113CA5" w:rsidRPr="000B5490" w:rsidRDefault="000B5490" w:rsidP="000B5490">
      <w:pPr>
        <w:pStyle w:val="NoSpacing"/>
      </w:pPr>
      <w:r w:rsidRPr="000B5490">
        <w:rPr>
          <w:rFonts w:eastAsia="Times New Roman" w:cstheme="minorHAnsi"/>
          <w:sz w:val="20"/>
          <w:szCs w:val="20"/>
        </w:rPr>
        <w:t xml:space="preserve">  - Assisted in the creation and maintenance of test documentation, including test plans and test scripts.</w:t>
      </w:r>
    </w:p>
    <w:p w14:paraId="7C038A2B" w14:textId="182F9393" w:rsidR="00B41D64" w:rsidRDefault="000B5490" w:rsidP="00113CA5">
      <w:pPr>
        <w:pStyle w:val="NoSpacing"/>
      </w:pPr>
      <w:r>
        <w:rPr>
          <w:noProof/>
        </w:rPr>
        <w:lastRenderedPageBreak/>
        <mc:AlternateContent>
          <mc:Choice Requires="wps">
            <w:drawing>
              <wp:anchor distT="0" distB="0" distL="114300" distR="114300" simplePos="0" relativeHeight="251674112" behindDoc="0" locked="0" layoutInCell="1" allowOverlap="1" wp14:anchorId="72E7C6E6" wp14:editId="5C8FFEF2">
                <wp:simplePos x="0" y="0"/>
                <wp:positionH relativeFrom="column">
                  <wp:posOffset>-35560</wp:posOffset>
                </wp:positionH>
                <wp:positionV relativeFrom="paragraph">
                  <wp:posOffset>-274955</wp:posOffset>
                </wp:positionV>
                <wp:extent cx="6266180" cy="275590"/>
                <wp:effectExtent l="0" t="0" r="127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6180" cy="27559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31605D49" w14:textId="0B4967AC" w:rsidR="00213773" w:rsidRPr="000B5490" w:rsidRDefault="00213773" w:rsidP="00213773">
                            <w:pPr>
                              <w:rPr>
                                <w:b/>
                                <w:color w:val="0D0D0D" w:themeColor="text1" w:themeTint="F2"/>
                                <w:sz w:val="24"/>
                                <w:szCs w:val="24"/>
                              </w:rPr>
                            </w:pPr>
                            <w:r w:rsidRPr="000B5490">
                              <w:rPr>
                                <w:b/>
                                <w:color w:val="0D0D0D" w:themeColor="text1" w:themeTint="F2"/>
                                <w:sz w:val="24"/>
                                <w:szCs w:val="24"/>
                              </w:rPr>
                              <w:t>ADDITIONAL INFORMATION</w:t>
                            </w:r>
                          </w:p>
                          <w:p w14:paraId="58E78A97" w14:textId="77777777" w:rsidR="00213773" w:rsidRPr="00D2038B" w:rsidRDefault="00213773" w:rsidP="00213773">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7C6E6" id="_x0000_s1032" style="position:absolute;margin-left:-2.8pt;margin-top:-21.65pt;width:493.4pt;height:21.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" fillcolor="#0070c0" stroked="f">
                <v:fill opacity="32896f"/>
                <v:textbox>
                  <w:txbxContent>
                    <w:p w14:paraId="31605D49" w14:textId="0B4967AC" w:rsidR="00213773" w:rsidRPr="000B5490" w:rsidRDefault="00213773" w:rsidP="00213773">
                      <w:pPr>
                        <w:rPr>
                          <w:b/>
                          <w:color w:val="0D0D0D" w:themeColor="text1" w:themeTint="F2"/>
                          <w:sz w:val="24"/>
                          <w:szCs w:val="24"/>
                        </w:rPr>
                      </w:pPr>
                      <w:r w:rsidRPr="000B5490">
                        <w:rPr>
                          <w:b/>
                          <w:color w:val="0D0D0D" w:themeColor="text1" w:themeTint="F2"/>
                          <w:sz w:val="24"/>
                          <w:szCs w:val="24"/>
                        </w:rPr>
                        <w:t>ADDITIONAL INFORMATION</w:t>
                      </w:r>
                    </w:p>
                    <w:p w14:paraId="58E78A97" w14:textId="77777777" w:rsidR="00213773" w:rsidRPr="00D2038B" w:rsidRDefault="00213773" w:rsidP="00213773">
                      <w:pPr>
                        <w:rPr>
                          <w:b/>
                          <w:sz w:val="24"/>
                          <w:szCs w:val="24"/>
                        </w:rPr>
                      </w:pPr>
                    </w:p>
                  </w:txbxContent>
                </v:textbox>
              </v:rect>
            </w:pict>
          </mc:Fallback>
        </mc:AlternateContent>
      </w:r>
    </w:p>
    <w:p w14:paraId="2ED89912" w14:textId="08BFFFF6" w:rsidR="00B41D64" w:rsidRPr="005A099B" w:rsidRDefault="005A099B" w:rsidP="005A099B">
      <w:pPr>
        <w:pStyle w:val="NoSpacing"/>
        <w:numPr>
          <w:ilvl w:val="0"/>
          <w:numId w:val="21"/>
        </w:numPr>
      </w:pPr>
      <w:r w:rsidRPr="00805A4C">
        <w:rPr>
          <w:rFonts w:cstheme="minorHAnsi"/>
          <w:b/>
          <w:bCs/>
          <w:sz w:val="21"/>
          <w:szCs w:val="21"/>
        </w:rPr>
        <w:t>Programming</w:t>
      </w:r>
      <w:r w:rsidRPr="008B4B6A">
        <w:rPr>
          <w:rFonts w:cstheme="minorHAnsi"/>
          <w:b/>
          <w:bCs/>
          <w:sz w:val="20"/>
          <w:szCs w:val="20"/>
        </w:rPr>
        <w:t xml:space="preserve"> </w:t>
      </w:r>
      <w:r w:rsidRPr="00805A4C">
        <w:rPr>
          <w:rFonts w:cstheme="minorHAnsi"/>
          <w:b/>
          <w:bCs/>
          <w:sz w:val="21"/>
          <w:szCs w:val="21"/>
        </w:rPr>
        <w:t>Languages</w:t>
      </w:r>
      <w:r>
        <w:rPr>
          <w:rFonts w:cstheme="minorHAnsi"/>
          <w:b/>
          <w:bCs/>
          <w:sz w:val="21"/>
          <w:szCs w:val="21"/>
        </w:rPr>
        <w:t>:</w:t>
      </w:r>
    </w:p>
    <w:p w14:paraId="03C49FF9" w14:textId="77777777" w:rsidR="005A099B" w:rsidRDefault="005A099B" w:rsidP="005A099B">
      <w:pPr>
        <w:pStyle w:val="NoSpacing"/>
        <w:numPr>
          <w:ilvl w:val="1"/>
          <w:numId w:val="22"/>
        </w:numPr>
        <w:rPr>
          <w:rFonts w:cstheme="minorHAnsi"/>
          <w:sz w:val="20"/>
          <w:szCs w:val="20"/>
        </w:rPr>
      </w:pPr>
      <w:r>
        <w:rPr>
          <w:rFonts w:cstheme="minorHAnsi"/>
          <w:sz w:val="20"/>
          <w:szCs w:val="20"/>
        </w:rPr>
        <w:t xml:space="preserve">Experienced in VBScript </w:t>
      </w:r>
    </w:p>
    <w:p w14:paraId="2939B926" w14:textId="77777777" w:rsidR="005A099B" w:rsidRDefault="005A099B" w:rsidP="005A099B">
      <w:pPr>
        <w:pStyle w:val="NoSpacing"/>
        <w:numPr>
          <w:ilvl w:val="1"/>
          <w:numId w:val="22"/>
        </w:numPr>
        <w:rPr>
          <w:rFonts w:cstheme="minorHAnsi"/>
          <w:sz w:val="20"/>
          <w:szCs w:val="20"/>
        </w:rPr>
      </w:pPr>
      <w:r>
        <w:rPr>
          <w:rFonts w:cstheme="minorHAnsi"/>
          <w:sz w:val="20"/>
          <w:szCs w:val="20"/>
        </w:rPr>
        <w:t>Experienced in Java.</w:t>
      </w:r>
    </w:p>
    <w:p w14:paraId="48CB2A40" w14:textId="3F166A75" w:rsidR="005A099B" w:rsidRDefault="005A099B" w:rsidP="005A099B">
      <w:pPr>
        <w:pStyle w:val="NoSpacing"/>
        <w:numPr>
          <w:ilvl w:val="1"/>
          <w:numId w:val="22"/>
        </w:numPr>
        <w:rPr>
          <w:rFonts w:cstheme="minorHAnsi"/>
          <w:sz w:val="20"/>
          <w:szCs w:val="20"/>
        </w:rPr>
      </w:pPr>
      <w:r>
        <w:rPr>
          <w:rFonts w:cstheme="minorHAnsi"/>
          <w:sz w:val="20"/>
          <w:szCs w:val="20"/>
        </w:rPr>
        <w:t>Very good knowledge in Python.</w:t>
      </w:r>
    </w:p>
    <w:p w14:paraId="2280A345" w14:textId="77777777" w:rsidR="000B5490" w:rsidRPr="005A099B" w:rsidRDefault="000B5490" w:rsidP="000B5490">
      <w:pPr>
        <w:pStyle w:val="NoSpacing"/>
        <w:numPr>
          <w:ilvl w:val="0"/>
          <w:numId w:val="22"/>
        </w:numPr>
        <w:rPr>
          <w:rFonts w:cstheme="minorHAnsi"/>
          <w:b/>
          <w:bCs/>
          <w:sz w:val="21"/>
          <w:szCs w:val="21"/>
        </w:rPr>
      </w:pPr>
      <w:r w:rsidRPr="005A099B">
        <w:rPr>
          <w:rFonts w:cstheme="minorHAnsi"/>
          <w:b/>
          <w:bCs/>
          <w:sz w:val="21"/>
          <w:szCs w:val="21"/>
        </w:rPr>
        <w:t>Languages</w:t>
      </w:r>
    </w:p>
    <w:p w14:paraId="3C045E64" w14:textId="77777777" w:rsidR="000B5490" w:rsidRPr="000B5490" w:rsidRDefault="000B5490" w:rsidP="000B5490">
      <w:pPr>
        <w:pStyle w:val="NoSpacing"/>
        <w:numPr>
          <w:ilvl w:val="1"/>
          <w:numId w:val="22"/>
        </w:numPr>
        <w:rPr>
          <w:rFonts w:cstheme="minorHAnsi"/>
          <w:sz w:val="20"/>
          <w:szCs w:val="20"/>
        </w:rPr>
      </w:pPr>
      <w:r w:rsidRPr="00B41D64">
        <w:rPr>
          <w:rFonts w:cstheme="minorHAnsi"/>
          <w:sz w:val="20"/>
          <w:szCs w:val="20"/>
        </w:rPr>
        <w:t>Excellent command of spoken and written Arabic and English</w:t>
      </w:r>
      <w:r>
        <w:rPr>
          <w:rFonts w:cstheme="minorHAnsi"/>
          <w:sz w:val="20"/>
          <w:szCs w:val="20"/>
        </w:rPr>
        <w:t>.</w:t>
      </w:r>
    </w:p>
    <w:p w14:paraId="0B0B29DA" w14:textId="5294E1EA" w:rsidR="000B5490" w:rsidRPr="005A099B" w:rsidRDefault="000B5490" w:rsidP="000B5490">
      <w:pPr>
        <w:pStyle w:val="NoSpacing"/>
        <w:numPr>
          <w:ilvl w:val="0"/>
          <w:numId w:val="22"/>
        </w:numPr>
        <w:rPr>
          <w:rFonts w:cstheme="minorHAnsi"/>
          <w:b/>
          <w:bCs/>
          <w:sz w:val="21"/>
          <w:szCs w:val="21"/>
        </w:rPr>
      </w:pPr>
      <w:r>
        <w:rPr>
          <w:rFonts w:cstheme="minorHAnsi"/>
          <w:b/>
          <w:bCs/>
          <w:sz w:val="21"/>
          <w:szCs w:val="21"/>
        </w:rPr>
        <w:t>Certifications</w:t>
      </w:r>
    </w:p>
    <w:p w14:paraId="21238642" w14:textId="1A810C6E" w:rsidR="005A099B" w:rsidRPr="005A099B" w:rsidRDefault="000B5490" w:rsidP="000B5490">
      <w:pPr>
        <w:pStyle w:val="NoSpacing"/>
        <w:numPr>
          <w:ilvl w:val="1"/>
          <w:numId w:val="22"/>
        </w:numPr>
        <w:rPr>
          <w:rFonts w:cstheme="minorHAnsi"/>
          <w:sz w:val="20"/>
          <w:szCs w:val="20"/>
        </w:rPr>
      </w:pPr>
      <w:r w:rsidRPr="000B5490">
        <w:rPr>
          <w:rFonts w:cstheme="minorHAnsi"/>
          <w:sz w:val="20"/>
          <w:szCs w:val="20"/>
        </w:rPr>
        <w:t xml:space="preserve">International Software Testing Qualifications Board </w:t>
      </w:r>
      <w:r>
        <w:rPr>
          <w:rFonts w:cstheme="minorHAnsi"/>
          <w:sz w:val="20"/>
          <w:szCs w:val="20"/>
        </w:rPr>
        <w:t>–</w:t>
      </w:r>
      <w:r w:rsidRPr="000B5490">
        <w:rPr>
          <w:rFonts w:cstheme="minorHAnsi"/>
          <w:sz w:val="20"/>
          <w:szCs w:val="20"/>
        </w:rPr>
        <w:t xml:space="preserve"> ISTQB</w:t>
      </w:r>
      <w:r>
        <w:rPr>
          <w:rFonts w:cstheme="minorHAnsi"/>
          <w:sz w:val="20"/>
          <w:szCs w:val="20"/>
        </w:rPr>
        <w:t xml:space="preserve"> – ITIDA 2017</w:t>
      </w:r>
    </w:p>
    <w:p w14:paraId="67A5CEB4" w14:textId="1C0849E9" w:rsidR="005A099B" w:rsidRPr="005A099B" w:rsidRDefault="005A099B" w:rsidP="005A099B">
      <w:pPr>
        <w:pStyle w:val="NoSpacing"/>
        <w:rPr>
          <w:rFonts w:cstheme="minorHAnsi"/>
          <w:sz w:val="20"/>
          <w:szCs w:val="20"/>
        </w:rPr>
      </w:pPr>
    </w:p>
    <w:sectPr w:rsidR="005A099B" w:rsidRPr="005A099B" w:rsidSect="00F00DE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033A" w14:textId="77777777" w:rsidR="00E06F56" w:rsidRDefault="00E06F56" w:rsidP="000B5490">
      <w:pPr>
        <w:spacing w:after="0" w:line="240" w:lineRule="auto"/>
      </w:pPr>
      <w:r>
        <w:separator/>
      </w:r>
    </w:p>
  </w:endnote>
  <w:endnote w:type="continuationSeparator" w:id="0">
    <w:p w14:paraId="5DA8CC58" w14:textId="77777777" w:rsidR="00E06F56" w:rsidRDefault="00E06F56" w:rsidP="000B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3251" w14:textId="06D9E61F" w:rsidR="000B5490" w:rsidRDefault="000B5490">
    <w:pPr>
      <w:pStyle w:val="Footer"/>
    </w:pPr>
    <w:r>
      <w:rPr>
        <w:noProof/>
      </w:rPr>
      <mc:AlternateContent>
        <mc:Choice Requires="wps">
          <w:drawing>
            <wp:anchor distT="0" distB="0" distL="114300" distR="114300" simplePos="0" relativeHeight="251659264" behindDoc="0" locked="0" layoutInCell="0" allowOverlap="1" wp14:anchorId="705DD859" wp14:editId="0F405A3C">
              <wp:simplePos x="0" y="0"/>
              <wp:positionH relativeFrom="page">
                <wp:posOffset>0</wp:posOffset>
              </wp:positionH>
              <wp:positionV relativeFrom="page">
                <wp:posOffset>9594215</wp:posOffset>
              </wp:positionV>
              <wp:extent cx="7772400" cy="273050"/>
              <wp:effectExtent l="0" t="0" r="0" b="12700"/>
              <wp:wrapNone/>
              <wp:docPr id="1" name="MSIPCM84e747acabf35ed2160a37d0"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DF06EE" w14:textId="793102C3" w:rsidR="000B5490" w:rsidRPr="000B5490" w:rsidRDefault="000B5490" w:rsidP="000B5490">
                          <w:pPr>
                            <w:spacing w:after="0"/>
                            <w:rPr>
                              <w:rFonts w:ascii="Calibri" w:hAnsi="Calibri" w:cs="Calibri"/>
                              <w:color w:val="000000"/>
                              <w:sz w:val="14"/>
                            </w:rPr>
                          </w:pPr>
                          <w:r w:rsidRPr="000B5490">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5DD859" id="_x0000_t202" coordsize="21600,21600" o:spt="202" path="m,l,21600r21600,l21600,xe">
              <v:stroke joinstyle="miter"/>
              <v:path gradientshapeok="t" o:connecttype="rect"/>
            </v:shapetype>
            <v:shape id="MSIPCM84e747acabf35ed2160a37d0" o:spid="_x0000_s1033"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76DF06EE" w14:textId="793102C3" w:rsidR="000B5490" w:rsidRPr="000B5490" w:rsidRDefault="000B5490" w:rsidP="000B5490">
                    <w:pPr>
                      <w:spacing w:after="0"/>
                      <w:rPr>
                        <w:rFonts w:ascii="Calibri" w:hAnsi="Calibri" w:cs="Calibri"/>
                        <w:color w:val="000000"/>
                        <w:sz w:val="14"/>
                      </w:rPr>
                    </w:pPr>
                    <w:r w:rsidRPr="000B5490">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CEDF" w14:textId="77777777" w:rsidR="00E06F56" w:rsidRDefault="00E06F56" w:rsidP="000B5490">
      <w:pPr>
        <w:spacing w:after="0" w:line="240" w:lineRule="auto"/>
      </w:pPr>
      <w:r>
        <w:separator/>
      </w:r>
    </w:p>
  </w:footnote>
  <w:footnote w:type="continuationSeparator" w:id="0">
    <w:p w14:paraId="53ADCC9C" w14:textId="77777777" w:rsidR="00E06F56" w:rsidRDefault="00E06F56" w:rsidP="000B5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888"/>
    <w:multiLevelType w:val="hybridMultilevel"/>
    <w:tmpl w:val="1A48819E"/>
    <w:lvl w:ilvl="0" w:tplc="C70471EE">
      <w:numFmt w:val="bullet"/>
      <w:lvlText w:val="•"/>
      <w:lvlJc w:val="left"/>
      <w:pPr>
        <w:ind w:left="540" w:hanging="360"/>
      </w:pPr>
      <w:rPr>
        <w:rFonts w:ascii="Calibri" w:eastAsiaTheme="minorEastAsia"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2331502"/>
    <w:multiLevelType w:val="hybridMultilevel"/>
    <w:tmpl w:val="E124D0EA"/>
    <w:lvl w:ilvl="0" w:tplc="64D8396A">
      <w:numFmt w:val="bullet"/>
      <w:lvlText w:val="-"/>
      <w:lvlJc w:val="left"/>
      <w:pPr>
        <w:ind w:left="580" w:hanging="360"/>
      </w:pPr>
      <w:rPr>
        <w:rFonts w:ascii="Calibri" w:eastAsia="Times New Roman"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15:restartNumberingAfterBreak="0">
    <w:nsid w:val="080B2EF5"/>
    <w:multiLevelType w:val="hybridMultilevel"/>
    <w:tmpl w:val="E8ACB9C0"/>
    <w:lvl w:ilvl="0" w:tplc="5E288ECE">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D52331F"/>
    <w:multiLevelType w:val="hybridMultilevel"/>
    <w:tmpl w:val="E7AE8B88"/>
    <w:lvl w:ilvl="0" w:tplc="EE664C38">
      <w:numFmt w:val="bullet"/>
      <w:lvlText w:val="-"/>
      <w:lvlJc w:val="left"/>
      <w:pPr>
        <w:ind w:left="1485" w:hanging="360"/>
      </w:pPr>
      <w:rPr>
        <w:rFonts w:ascii="Calibri" w:eastAsia="Times New Roman" w:hAnsi="Calibri" w:cs="Calibr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15:restartNumberingAfterBreak="0">
    <w:nsid w:val="0DC02F2D"/>
    <w:multiLevelType w:val="hybridMultilevel"/>
    <w:tmpl w:val="38F2E9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5C601A6"/>
    <w:multiLevelType w:val="hybridMultilevel"/>
    <w:tmpl w:val="B5FAEA50"/>
    <w:lvl w:ilvl="0" w:tplc="A692DA84">
      <w:numFmt w:val="bullet"/>
      <w:lvlText w:val="-"/>
      <w:lvlJc w:val="left"/>
      <w:pPr>
        <w:ind w:left="945" w:hanging="360"/>
      </w:pPr>
      <w:rPr>
        <w:rFonts w:ascii="Calibri" w:eastAsia="Times New Roman" w:hAnsi="Calibri" w:cs="Calibr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15F334D1"/>
    <w:multiLevelType w:val="hybridMultilevel"/>
    <w:tmpl w:val="F45C06AC"/>
    <w:lvl w:ilvl="0" w:tplc="C70471EE">
      <w:numFmt w:val="bullet"/>
      <w:lvlText w:val="•"/>
      <w:lvlJc w:val="left"/>
      <w:pPr>
        <w:ind w:left="5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06C1"/>
    <w:multiLevelType w:val="hybridMultilevel"/>
    <w:tmpl w:val="70FCEC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E44523A"/>
    <w:multiLevelType w:val="hybridMultilevel"/>
    <w:tmpl w:val="60E4873C"/>
    <w:lvl w:ilvl="0" w:tplc="EE664C38">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3036A93"/>
    <w:multiLevelType w:val="hybridMultilevel"/>
    <w:tmpl w:val="45145EB6"/>
    <w:lvl w:ilvl="0" w:tplc="C70471EE">
      <w:numFmt w:val="bullet"/>
      <w:lvlText w:val="•"/>
      <w:lvlJc w:val="left"/>
      <w:pPr>
        <w:ind w:left="54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8169F"/>
    <w:multiLevelType w:val="hybridMultilevel"/>
    <w:tmpl w:val="E8C8C998"/>
    <w:lvl w:ilvl="0" w:tplc="C70471EE">
      <w:numFmt w:val="bullet"/>
      <w:lvlText w:val="•"/>
      <w:lvlJc w:val="left"/>
      <w:pPr>
        <w:ind w:left="540" w:hanging="360"/>
      </w:pPr>
      <w:rPr>
        <w:rFonts w:ascii="Calibri" w:eastAsiaTheme="minorEastAsia" w:hAnsi="Calibri" w:cs="Calibri" w:hint="default"/>
      </w:rPr>
    </w:lvl>
    <w:lvl w:ilvl="1" w:tplc="1324A60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56A79"/>
    <w:multiLevelType w:val="hybridMultilevel"/>
    <w:tmpl w:val="AB0A13FA"/>
    <w:lvl w:ilvl="0" w:tplc="BB80AC8A">
      <w:numFmt w:val="bullet"/>
      <w:lvlText w:val="•"/>
      <w:lvlJc w:val="left"/>
      <w:pPr>
        <w:ind w:left="540" w:hanging="360"/>
      </w:pPr>
      <w:rPr>
        <w:rFonts w:ascii="Calibri" w:eastAsiaTheme="minorEastAsia"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3C112934"/>
    <w:multiLevelType w:val="hybridMultilevel"/>
    <w:tmpl w:val="D4C664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FE452C0"/>
    <w:multiLevelType w:val="hybridMultilevel"/>
    <w:tmpl w:val="43428A92"/>
    <w:lvl w:ilvl="0" w:tplc="9E96504E">
      <w:numFmt w:val="bullet"/>
      <w:lvlText w:val="-"/>
      <w:lvlJc w:val="left"/>
      <w:pPr>
        <w:ind w:left="1350" w:hanging="360"/>
      </w:pPr>
      <w:rPr>
        <w:rFonts w:ascii="Calibri" w:eastAsia="Times New Roman"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6E7D13"/>
    <w:multiLevelType w:val="multilevel"/>
    <w:tmpl w:val="1FF8B1C0"/>
    <w:lvl w:ilvl="0">
      <w:numFmt w:val="bullet"/>
      <w:lvlText w:val="•"/>
      <w:lvlJc w:val="left"/>
      <w:pPr>
        <w:ind w:left="360" w:hanging="360"/>
      </w:pPr>
      <w:rPr>
        <w:rFonts w:ascii="Calibri" w:eastAsiaTheme="minorEastAsia" w:hAnsi="Calibri" w:cs="Calibri"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5" w15:restartNumberingAfterBreak="0">
    <w:nsid w:val="41C43AB4"/>
    <w:multiLevelType w:val="hybridMultilevel"/>
    <w:tmpl w:val="85381A48"/>
    <w:lvl w:ilvl="0" w:tplc="E4E232DC">
      <w:numFmt w:val="bullet"/>
      <w:lvlText w:val="-"/>
      <w:lvlJc w:val="left"/>
      <w:pPr>
        <w:ind w:left="1350" w:hanging="360"/>
      </w:pPr>
      <w:rPr>
        <w:rFonts w:ascii="Calibri" w:eastAsia="Times New Roman"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7CD54E1"/>
    <w:multiLevelType w:val="hybridMultilevel"/>
    <w:tmpl w:val="1FF8B1C0"/>
    <w:lvl w:ilvl="0" w:tplc="BB80AC8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89427F3"/>
    <w:multiLevelType w:val="hybridMultilevel"/>
    <w:tmpl w:val="872639CA"/>
    <w:lvl w:ilvl="0" w:tplc="BB80AC8A">
      <w:numFmt w:val="bullet"/>
      <w:lvlText w:val="•"/>
      <w:lvlJc w:val="left"/>
      <w:pPr>
        <w:ind w:left="5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1519E"/>
    <w:multiLevelType w:val="hybridMultilevel"/>
    <w:tmpl w:val="C19C23FE"/>
    <w:lvl w:ilvl="0" w:tplc="C70471EE">
      <w:numFmt w:val="bullet"/>
      <w:lvlText w:val="•"/>
      <w:lvlJc w:val="left"/>
      <w:pPr>
        <w:ind w:left="1360" w:hanging="360"/>
      </w:pPr>
      <w:rPr>
        <w:rFonts w:ascii="Calibri" w:eastAsiaTheme="minorEastAsia"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523873D6"/>
    <w:multiLevelType w:val="hybridMultilevel"/>
    <w:tmpl w:val="72AA47F2"/>
    <w:lvl w:ilvl="0" w:tplc="FFFFFFFF">
      <w:numFmt w:val="bullet"/>
      <w:lvlText w:val="•"/>
      <w:lvlJc w:val="left"/>
      <w:pPr>
        <w:ind w:left="540" w:hanging="360"/>
      </w:pPr>
      <w:rPr>
        <w:rFonts w:ascii="Calibri" w:eastAsiaTheme="minorEastAsia" w:hAnsi="Calibri" w:cs="Calibri" w:hint="default"/>
      </w:rPr>
    </w:lvl>
    <w:lvl w:ilvl="1" w:tplc="1324A60A">
      <w:numFmt w:val="bullet"/>
      <w:lvlText w:val="-"/>
      <w:lvlJc w:val="left"/>
      <w:pPr>
        <w:ind w:left="945"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60E1ABE"/>
    <w:multiLevelType w:val="hybridMultilevel"/>
    <w:tmpl w:val="4D62125C"/>
    <w:lvl w:ilvl="0" w:tplc="C70471EE">
      <w:numFmt w:val="bullet"/>
      <w:lvlText w:val="•"/>
      <w:lvlJc w:val="left"/>
      <w:pPr>
        <w:ind w:left="540" w:hanging="360"/>
      </w:pPr>
      <w:rPr>
        <w:rFonts w:ascii="Calibri" w:eastAsiaTheme="minorEastAsia"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569600C1"/>
    <w:multiLevelType w:val="hybridMultilevel"/>
    <w:tmpl w:val="18CA51C0"/>
    <w:lvl w:ilvl="0" w:tplc="BB80AC8A">
      <w:numFmt w:val="bullet"/>
      <w:lvlText w:val="•"/>
      <w:lvlJc w:val="left"/>
      <w:pPr>
        <w:ind w:left="630" w:hanging="360"/>
      </w:pPr>
      <w:rPr>
        <w:rFonts w:ascii="Calibri" w:eastAsiaTheme="minorEastAsia" w:hAnsi="Calibri" w:cs="Calibri" w:hint="default"/>
      </w:rPr>
    </w:lvl>
    <w:lvl w:ilvl="1" w:tplc="90FEFC52">
      <w:numFmt w:val="bullet"/>
      <w:lvlText w:val="-"/>
      <w:lvlJc w:val="left"/>
      <w:pPr>
        <w:ind w:left="1530" w:hanging="360"/>
      </w:pPr>
      <w:rPr>
        <w:rFonts w:ascii="Calibri" w:eastAsiaTheme="minorEastAsia" w:hAnsi="Calibri" w:cs="Calibri"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7615B88"/>
    <w:multiLevelType w:val="hybridMultilevel"/>
    <w:tmpl w:val="4DD0B130"/>
    <w:lvl w:ilvl="0" w:tplc="1324A60A">
      <w:numFmt w:val="bullet"/>
      <w:lvlText w:val="-"/>
      <w:lvlJc w:val="left"/>
      <w:pPr>
        <w:ind w:left="945" w:hanging="360"/>
      </w:pPr>
      <w:rPr>
        <w:rFonts w:ascii="Calibri" w:eastAsia="Times New Roman" w:hAnsi="Calibri" w:cs="Calibr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59001425"/>
    <w:multiLevelType w:val="hybridMultilevel"/>
    <w:tmpl w:val="F1529EEC"/>
    <w:lvl w:ilvl="0" w:tplc="BB80AC8A">
      <w:numFmt w:val="bullet"/>
      <w:lvlText w:val="•"/>
      <w:lvlJc w:val="left"/>
      <w:pPr>
        <w:ind w:left="1170" w:hanging="360"/>
      </w:pPr>
      <w:rPr>
        <w:rFonts w:ascii="Calibri" w:eastAsiaTheme="minorEastAsia"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FB44CEF"/>
    <w:multiLevelType w:val="hybridMultilevel"/>
    <w:tmpl w:val="CB8C40C8"/>
    <w:lvl w:ilvl="0" w:tplc="1BE8FF4C">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5FEF101E"/>
    <w:multiLevelType w:val="hybridMultilevel"/>
    <w:tmpl w:val="1D746D0A"/>
    <w:lvl w:ilvl="0" w:tplc="1BE8FF4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824933354">
    <w:abstractNumId w:val="7"/>
  </w:num>
  <w:num w:numId="2" w16cid:durableId="1931084182">
    <w:abstractNumId w:val="0"/>
  </w:num>
  <w:num w:numId="3" w16cid:durableId="1384594667">
    <w:abstractNumId w:val="10"/>
  </w:num>
  <w:num w:numId="4" w16cid:durableId="1013067409">
    <w:abstractNumId w:val="20"/>
  </w:num>
  <w:num w:numId="5" w16cid:durableId="884606587">
    <w:abstractNumId w:val="6"/>
  </w:num>
  <w:num w:numId="6" w16cid:durableId="238290026">
    <w:abstractNumId w:val="12"/>
  </w:num>
  <w:num w:numId="7" w16cid:durableId="1027557557">
    <w:abstractNumId w:val="24"/>
  </w:num>
  <w:num w:numId="8" w16cid:durableId="38747517">
    <w:abstractNumId w:val="25"/>
  </w:num>
  <w:num w:numId="9" w16cid:durableId="566040196">
    <w:abstractNumId w:val="11"/>
  </w:num>
  <w:num w:numId="10" w16cid:durableId="1169710967">
    <w:abstractNumId w:val="21"/>
  </w:num>
  <w:num w:numId="11" w16cid:durableId="949239911">
    <w:abstractNumId w:val="17"/>
  </w:num>
  <w:num w:numId="12" w16cid:durableId="1838302567">
    <w:abstractNumId w:val="15"/>
  </w:num>
  <w:num w:numId="13" w16cid:durableId="630788293">
    <w:abstractNumId w:val="13"/>
  </w:num>
  <w:num w:numId="14" w16cid:durableId="1830903396">
    <w:abstractNumId w:val="5"/>
  </w:num>
  <w:num w:numId="15" w16cid:durableId="1738044935">
    <w:abstractNumId w:val="22"/>
  </w:num>
  <w:num w:numId="16" w16cid:durableId="145320607">
    <w:abstractNumId w:val="2"/>
  </w:num>
  <w:num w:numId="17" w16cid:durableId="1379863264">
    <w:abstractNumId w:val="1"/>
  </w:num>
  <w:num w:numId="18" w16cid:durableId="3673680">
    <w:abstractNumId w:val="8"/>
  </w:num>
  <w:num w:numId="19" w16cid:durableId="589704492">
    <w:abstractNumId w:val="3"/>
  </w:num>
  <w:num w:numId="20" w16cid:durableId="623316250">
    <w:abstractNumId w:val="18"/>
  </w:num>
  <w:num w:numId="21" w16cid:durableId="1231578636">
    <w:abstractNumId w:val="9"/>
  </w:num>
  <w:num w:numId="22" w16cid:durableId="477845450">
    <w:abstractNumId w:val="19"/>
  </w:num>
  <w:num w:numId="23" w16cid:durableId="1571035928">
    <w:abstractNumId w:val="4"/>
  </w:num>
  <w:num w:numId="24" w16cid:durableId="2139227574">
    <w:abstractNumId w:val="23"/>
  </w:num>
  <w:num w:numId="25" w16cid:durableId="983048278">
    <w:abstractNumId w:val="16"/>
  </w:num>
  <w:num w:numId="26" w16cid:durableId="92021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699"/>
    <w:rsid w:val="0003135F"/>
    <w:rsid w:val="0006070E"/>
    <w:rsid w:val="00067ED3"/>
    <w:rsid w:val="00083EB8"/>
    <w:rsid w:val="000A0EE5"/>
    <w:rsid w:val="000B5490"/>
    <w:rsid w:val="000B6DAD"/>
    <w:rsid w:val="000F2369"/>
    <w:rsid w:val="001045E9"/>
    <w:rsid w:val="00113CA5"/>
    <w:rsid w:val="00180204"/>
    <w:rsid w:val="00194FF0"/>
    <w:rsid w:val="001E521E"/>
    <w:rsid w:val="00213773"/>
    <w:rsid w:val="00250290"/>
    <w:rsid w:val="00275465"/>
    <w:rsid w:val="002A1283"/>
    <w:rsid w:val="002D0981"/>
    <w:rsid w:val="002F001E"/>
    <w:rsid w:val="00336EE2"/>
    <w:rsid w:val="00345716"/>
    <w:rsid w:val="00365190"/>
    <w:rsid w:val="00386A2F"/>
    <w:rsid w:val="00393B8C"/>
    <w:rsid w:val="00394E70"/>
    <w:rsid w:val="003B7378"/>
    <w:rsid w:val="003E6B28"/>
    <w:rsid w:val="00412905"/>
    <w:rsid w:val="004269DE"/>
    <w:rsid w:val="004869F7"/>
    <w:rsid w:val="00495855"/>
    <w:rsid w:val="00501439"/>
    <w:rsid w:val="00506383"/>
    <w:rsid w:val="0050644E"/>
    <w:rsid w:val="005458F7"/>
    <w:rsid w:val="00546402"/>
    <w:rsid w:val="0059200C"/>
    <w:rsid w:val="005A099B"/>
    <w:rsid w:val="005C1FC0"/>
    <w:rsid w:val="005C517C"/>
    <w:rsid w:val="00627C23"/>
    <w:rsid w:val="00632A29"/>
    <w:rsid w:val="006443AC"/>
    <w:rsid w:val="006625CB"/>
    <w:rsid w:val="00663847"/>
    <w:rsid w:val="00677FA9"/>
    <w:rsid w:val="006928EF"/>
    <w:rsid w:val="006A7CE5"/>
    <w:rsid w:val="006B15E8"/>
    <w:rsid w:val="006C17EC"/>
    <w:rsid w:val="006D2E04"/>
    <w:rsid w:val="007337FA"/>
    <w:rsid w:val="00733F3A"/>
    <w:rsid w:val="007354CF"/>
    <w:rsid w:val="007651E7"/>
    <w:rsid w:val="00781430"/>
    <w:rsid w:val="007A27B3"/>
    <w:rsid w:val="007C3F54"/>
    <w:rsid w:val="00805A4C"/>
    <w:rsid w:val="00836646"/>
    <w:rsid w:val="008629F3"/>
    <w:rsid w:val="0087003A"/>
    <w:rsid w:val="008725C6"/>
    <w:rsid w:val="00890A85"/>
    <w:rsid w:val="008B4B6A"/>
    <w:rsid w:val="0091129D"/>
    <w:rsid w:val="009861B2"/>
    <w:rsid w:val="00992385"/>
    <w:rsid w:val="009A1A5C"/>
    <w:rsid w:val="009C161B"/>
    <w:rsid w:val="009C2A44"/>
    <w:rsid w:val="009C4699"/>
    <w:rsid w:val="009F7840"/>
    <w:rsid w:val="00A0623C"/>
    <w:rsid w:val="00A17A9C"/>
    <w:rsid w:val="00A31329"/>
    <w:rsid w:val="00A42C2E"/>
    <w:rsid w:val="00A7070D"/>
    <w:rsid w:val="00A77FE7"/>
    <w:rsid w:val="00AB067E"/>
    <w:rsid w:val="00AB7B60"/>
    <w:rsid w:val="00AF3E92"/>
    <w:rsid w:val="00B00460"/>
    <w:rsid w:val="00B4063C"/>
    <w:rsid w:val="00B41D64"/>
    <w:rsid w:val="00B65957"/>
    <w:rsid w:val="00B77D68"/>
    <w:rsid w:val="00B822FB"/>
    <w:rsid w:val="00C20980"/>
    <w:rsid w:val="00C40398"/>
    <w:rsid w:val="00C52F34"/>
    <w:rsid w:val="00C57CB9"/>
    <w:rsid w:val="00CB50AB"/>
    <w:rsid w:val="00CD0B4B"/>
    <w:rsid w:val="00CD448C"/>
    <w:rsid w:val="00D2038B"/>
    <w:rsid w:val="00D471D1"/>
    <w:rsid w:val="00D77E89"/>
    <w:rsid w:val="00D91F25"/>
    <w:rsid w:val="00DC01F0"/>
    <w:rsid w:val="00DD3EF3"/>
    <w:rsid w:val="00DD589F"/>
    <w:rsid w:val="00DF3F5C"/>
    <w:rsid w:val="00E06F56"/>
    <w:rsid w:val="00E16DA6"/>
    <w:rsid w:val="00E37BC0"/>
    <w:rsid w:val="00E91603"/>
    <w:rsid w:val="00E960EE"/>
    <w:rsid w:val="00EE7366"/>
    <w:rsid w:val="00F00DE4"/>
    <w:rsid w:val="00F360DB"/>
    <w:rsid w:val="00F441CC"/>
    <w:rsid w:val="00F67188"/>
    <w:rsid w:val="00F80576"/>
    <w:rsid w:val="00F80DF1"/>
    <w:rsid w:val="00FC5ECF"/>
    <w:rsid w:val="00FE610F"/>
    <w:rsid w:val="00FF1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BD73B"/>
  <w15:docId w15:val="{4C4AC4D1-FA02-4B93-8683-28F4A3FB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D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38B"/>
    <w:pPr>
      <w:spacing w:after="0" w:line="240" w:lineRule="auto"/>
    </w:pPr>
  </w:style>
  <w:style w:type="paragraph" w:styleId="BalloonText">
    <w:name w:val="Balloon Text"/>
    <w:basedOn w:val="Normal"/>
    <w:link w:val="BalloonTextChar"/>
    <w:uiPriority w:val="99"/>
    <w:semiHidden/>
    <w:unhideWhenUsed/>
    <w:rsid w:val="00D2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38B"/>
    <w:rPr>
      <w:rFonts w:ascii="Tahoma" w:hAnsi="Tahoma" w:cs="Tahoma"/>
      <w:sz w:val="16"/>
      <w:szCs w:val="16"/>
    </w:rPr>
  </w:style>
  <w:style w:type="paragraph" w:styleId="HTMLPreformatted">
    <w:name w:val="HTML Preformatted"/>
    <w:basedOn w:val="Normal"/>
    <w:link w:val="HTMLPreformattedChar"/>
    <w:uiPriority w:val="99"/>
    <w:unhideWhenUsed/>
    <w:rsid w:val="00AB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7B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1D64"/>
    <w:rPr>
      <w:rFonts w:ascii="Times New Roman" w:eastAsia="Times New Roman" w:hAnsi="Times New Roman" w:cs="Times New Roman"/>
      <w:b/>
      <w:bCs/>
      <w:sz w:val="36"/>
      <w:szCs w:val="36"/>
    </w:rPr>
  </w:style>
  <w:style w:type="character" w:customStyle="1" w:styleId="il">
    <w:name w:val="il"/>
    <w:basedOn w:val="DefaultParagraphFont"/>
    <w:rsid w:val="001E521E"/>
  </w:style>
  <w:style w:type="paragraph" w:styleId="ListParagraph">
    <w:name w:val="List Paragraph"/>
    <w:basedOn w:val="Normal"/>
    <w:uiPriority w:val="34"/>
    <w:qFormat/>
    <w:rsid w:val="00D471D1"/>
    <w:pPr>
      <w:ind w:left="720"/>
      <w:contextualSpacing/>
    </w:pPr>
  </w:style>
  <w:style w:type="table" w:styleId="TableGrid">
    <w:name w:val="Table Grid"/>
    <w:basedOn w:val="TableNormal"/>
    <w:uiPriority w:val="59"/>
    <w:rsid w:val="0054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D2E04"/>
  </w:style>
  <w:style w:type="paragraph" w:customStyle="1" w:styleId="Default">
    <w:name w:val="Default"/>
    <w:rsid w:val="006D2E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B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490"/>
  </w:style>
  <w:style w:type="paragraph" w:styleId="Footer">
    <w:name w:val="footer"/>
    <w:basedOn w:val="Normal"/>
    <w:link w:val="FooterChar"/>
    <w:uiPriority w:val="99"/>
    <w:unhideWhenUsed/>
    <w:rsid w:val="000B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7923">
      <w:bodyDiv w:val="1"/>
      <w:marLeft w:val="0"/>
      <w:marRight w:val="0"/>
      <w:marTop w:val="0"/>
      <w:marBottom w:val="0"/>
      <w:divBdr>
        <w:top w:val="none" w:sz="0" w:space="0" w:color="auto"/>
        <w:left w:val="none" w:sz="0" w:space="0" w:color="auto"/>
        <w:bottom w:val="none" w:sz="0" w:space="0" w:color="auto"/>
        <w:right w:val="none" w:sz="0" w:space="0" w:color="auto"/>
      </w:divBdr>
    </w:div>
    <w:div w:id="650718297">
      <w:bodyDiv w:val="1"/>
      <w:marLeft w:val="0"/>
      <w:marRight w:val="0"/>
      <w:marTop w:val="0"/>
      <w:marBottom w:val="0"/>
      <w:divBdr>
        <w:top w:val="none" w:sz="0" w:space="0" w:color="auto"/>
        <w:left w:val="none" w:sz="0" w:space="0" w:color="auto"/>
        <w:bottom w:val="none" w:sz="0" w:space="0" w:color="auto"/>
        <w:right w:val="none" w:sz="0" w:space="0" w:color="auto"/>
      </w:divBdr>
    </w:div>
    <w:div w:id="711271837">
      <w:bodyDiv w:val="1"/>
      <w:marLeft w:val="0"/>
      <w:marRight w:val="0"/>
      <w:marTop w:val="0"/>
      <w:marBottom w:val="0"/>
      <w:divBdr>
        <w:top w:val="none" w:sz="0" w:space="0" w:color="auto"/>
        <w:left w:val="none" w:sz="0" w:space="0" w:color="auto"/>
        <w:bottom w:val="none" w:sz="0" w:space="0" w:color="auto"/>
        <w:right w:val="none" w:sz="0" w:space="0" w:color="auto"/>
      </w:divBdr>
    </w:div>
    <w:div w:id="858541914">
      <w:bodyDiv w:val="1"/>
      <w:marLeft w:val="0"/>
      <w:marRight w:val="0"/>
      <w:marTop w:val="0"/>
      <w:marBottom w:val="0"/>
      <w:divBdr>
        <w:top w:val="none" w:sz="0" w:space="0" w:color="auto"/>
        <w:left w:val="none" w:sz="0" w:space="0" w:color="auto"/>
        <w:bottom w:val="none" w:sz="0" w:space="0" w:color="auto"/>
        <w:right w:val="none" w:sz="0" w:space="0" w:color="auto"/>
      </w:divBdr>
    </w:div>
    <w:div w:id="884951201">
      <w:bodyDiv w:val="1"/>
      <w:marLeft w:val="0"/>
      <w:marRight w:val="0"/>
      <w:marTop w:val="0"/>
      <w:marBottom w:val="0"/>
      <w:divBdr>
        <w:top w:val="none" w:sz="0" w:space="0" w:color="auto"/>
        <w:left w:val="none" w:sz="0" w:space="0" w:color="auto"/>
        <w:bottom w:val="none" w:sz="0" w:space="0" w:color="auto"/>
        <w:right w:val="none" w:sz="0" w:space="0" w:color="auto"/>
      </w:divBdr>
    </w:div>
    <w:div w:id="965503145">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87160495">
      <w:bodyDiv w:val="1"/>
      <w:marLeft w:val="0"/>
      <w:marRight w:val="0"/>
      <w:marTop w:val="0"/>
      <w:marBottom w:val="0"/>
      <w:divBdr>
        <w:top w:val="none" w:sz="0" w:space="0" w:color="auto"/>
        <w:left w:val="none" w:sz="0" w:space="0" w:color="auto"/>
        <w:bottom w:val="none" w:sz="0" w:space="0" w:color="auto"/>
        <w:right w:val="none" w:sz="0" w:space="0" w:color="auto"/>
      </w:divBdr>
    </w:div>
    <w:div w:id="15854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Downloads\Sample_Resume_Format_for_Fresh_Graduates_Two_Page_1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87DC-94F8-9E45-B01F-66BF3981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Sample_Resume_Format_for_Fresh_Graduates_Two_Page_1_Template-3.dotx</Template>
  <TotalTime>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Bakr</dc:creator>
  <cp:lastModifiedBy>Mohsen Bakr, Vodafone</cp:lastModifiedBy>
  <cp:revision>4</cp:revision>
  <cp:lastPrinted>2023-09-13T10:14:00Z</cp:lastPrinted>
  <dcterms:created xsi:type="dcterms:W3CDTF">2023-09-13T10:13:00Z</dcterms:created>
  <dcterms:modified xsi:type="dcterms:W3CDTF">2023-09-13T10:14:00Z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2023-09-13T10:14:40Z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28f2616d-c066-49a2-98ab-2df4802f6d28</vt:lpwstr>
  </property>
  <property fmtid="{D5CDD505-2E9C-101B-9397-08002B2CF9AE}" pid="8" name="MSIP_Label_0359f705-2ba0-454b-9cfc-6ce5bcaac040_ContentBits">
    <vt:lpwstr>2</vt:lpwstr>
  </property>
</Properties>
</file>